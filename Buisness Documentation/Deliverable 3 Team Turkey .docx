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184FB" w14:textId="77777777" w:rsidR="00E279B8" w:rsidRPr="00497D63" w:rsidRDefault="0072272D" w:rsidP="00E279B8">
      <w:pPr>
        <w:pStyle w:val="Subtitle"/>
        <w:rPr>
          <w:rFonts w:ascii="Arial" w:hAnsi="Arial" w:cs="Arial"/>
          <w:sz w:val="24"/>
          <w:szCs w:val="24"/>
        </w:rPr>
      </w:pPr>
      <w:sdt>
        <w:sdtPr>
          <w:rPr>
            <w:rFonts w:ascii="Arial" w:hAnsi="Arial" w:cs="Arial"/>
            <w:sz w:val="24"/>
            <w:szCs w:val="24"/>
          </w:rPr>
          <w:alias w:val="Version:"/>
          <w:tag w:val="Version:"/>
          <w:id w:val="-907991857"/>
          <w:placeholder>
            <w:docPart w:val="855A95DEEF134E6FA249327F4AD0AFA4"/>
          </w:placeholder>
          <w:temporary/>
          <w:showingPlcHdr/>
          <w15:appearance w15:val="hidden"/>
        </w:sdtPr>
        <w:sdtEndPr/>
        <w:sdtContent>
          <w:r w:rsidR="00B87079" w:rsidRPr="00497D63">
            <w:rPr>
              <w:rFonts w:ascii="Arial" w:hAnsi="Arial" w:cs="Arial"/>
              <w:sz w:val="24"/>
              <w:szCs w:val="24"/>
            </w:rPr>
            <w:t>Version</w:t>
          </w:r>
        </w:sdtContent>
      </w:sdt>
      <w:r w:rsidR="00E279B8" w:rsidRPr="00497D63">
        <w:rPr>
          <w:rFonts w:ascii="Arial" w:hAnsi="Arial" w:cs="Arial"/>
          <w:sz w:val="24"/>
          <w:szCs w:val="24"/>
        </w:rPr>
        <w:t xml:space="preserve"> </w:t>
      </w:r>
      <w:r w:rsidR="00155DFF" w:rsidRPr="00497D63">
        <w:rPr>
          <w:rFonts w:ascii="Arial" w:hAnsi="Arial" w:cs="Arial"/>
          <w:sz w:val="24"/>
          <w:szCs w:val="24"/>
        </w:rPr>
        <w:t>1.0</w:t>
      </w:r>
    </w:p>
    <w:p w14:paraId="65A760D5" w14:textId="77777777" w:rsidR="00E279B8" w:rsidRPr="00497D63" w:rsidRDefault="00155DFF" w:rsidP="00155DFF">
      <w:pPr>
        <w:pStyle w:val="Subtitle"/>
        <w:rPr>
          <w:rFonts w:ascii="Arial" w:hAnsi="Arial" w:cs="Arial"/>
          <w:sz w:val="24"/>
          <w:szCs w:val="24"/>
        </w:rPr>
      </w:pPr>
      <w:r w:rsidRPr="00497D63">
        <w:rPr>
          <w:rFonts w:ascii="Arial" w:hAnsi="Arial" w:cs="Arial"/>
          <w:sz w:val="24"/>
          <w:szCs w:val="24"/>
        </w:rPr>
        <w:t>winter 2019</w:t>
      </w:r>
    </w:p>
    <w:p w14:paraId="613AA870" w14:textId="77777777" w:rsidR="00E279B8" w:rsidRPr="00497D63" w:rsidRDefault="00155DFF" w:rsidP="00155DFF">
      <w:pPr>
        <w:pStyle w:val="Subtitle"/>
        <w:jc w:val="center"/>
        <w:rPr>
          <w:rFonts w:ascii="Arial" w:hAnsi="Arial" w:cs="Arial"/>
          <w:color w:val="002060"/>
          <w:sz w:val="24"/>
          <w:szCs w:val="24"/>
        </w:rPr>
      </w:pPr>
      <w:r w:rsidRPr="00497D63">
        <w:rPr>
          <w:rFonts w:ascii="Arial" w:hAnsi="Arial" w:cs="Arial"/>
          <w:color w:val="002060"/>
          <w:sz w:val="24"/>
          <w:szCs w:val="24"/>
        </w:rPr>
        <w:t>syst 17796</w:t>
      </w:r>
    </w:p>
    <w:p w14:paraId="225CC175" w14:textId="77777777" w:rsidR="00155DFF" w:rsidRPr="00497D63" w:rsidRDefault="00155DFF" w:rsidP="00155DFF">
      <w:pPr>
        <w:jc w:val="center"/>
        <w:rPr>
          <w:rFonts w:ascii="Arial" w:hAnsi="Arial" w:cs="Arial"/>
          <w:color w:val="002060"/>
          <w:sz w:val="24"/>
          <w:szCs w:val="24"/>
        </w:rPr>
      </w:pPr>
    </w:p>
    <w:p w14:paraId="5B766724" w14:textId="77777777" w:rsidR="00155DFF" w:rsidRPr="00497D63" w:rsidRDefault="00155DFF" w:rsidP="00155DFF">
      <w:pPr>
        <w:ind w:left="0"/>
        <w:rPr>
          <w:rFonts w:ascii="Arial" w:hAnsi="Arial" w:cs="Arial"/>
          <w:color w:val="002060"/>
          <w:sz w:val="24"/>
          <w:szCs w:val="24"/>
        </w:rPr>
      </w:pPr>
    </w:p>
    <w:p w14:paraId="685FAE69" w14:textId="77777777" w:rsidR="00155DFF" w:rsidRPr="00497D63" w:rsidRDefault="00E52428" w:rsidP="00155DFF">
      <w:pPr>
        <w:jc w:val="center"/>
        <w:rPr>
          <w:rFonts w:ascii="Arial" w:hAnsi="Arial" w:cs="Arial"/>
          <w:color w:val="002060"/>
          <w:sz w:val="24"/>
          <w:szCs w:val="24"/>
        </w:rPr>
      </w:pPr>
      <w:r w:rsidRPr="00497D63">
        <w:rPr>
          <w:rFonts w:ascii="Arial" w:hAnsi="Arial" w:cs="Arial"/>
          <w:color w:val="002060"/>
          <w:sz w:val="24"/>
          <w:szCs w:val="24"/>
        </w:rPr>
        <w:t>Deliverable 3</w:t>
      </w:r>
    </w:p>
    <w:p w14:paraId="39B2E649" w14:textId="77777777" w:rsidR="00907CBB" w:rsidRPr="00497D63" w:rsidRDefault="00907CBB" w:rsidP="00E279B8">
      <w:pPr>
        <w:rPr>
          <w:rFonts w:ascii="Arial" w:hAnsi="Arial" w:cs="Arial"/>
          <w:noProof/>
          <w:sz w:val="24"/>
          <w:szCs w:val="24"/>
        </w:rPr>
      </w:pPr>
    </w:p>
    <w:p w14:paraId="1F3946D4" w14:textId="77777777" w:rsidR="00155DFF" w:rsidRPr="00497D63" w:rsidRDefault="00155DFF" w:rsidP="00E279B8">
      <w:pPr>
        <w:rPr>
          <w:rFonts w:ascii="Arial" w:hAnsi="Arial" w:cs="Arial"/>
          <w:noProof/>
          <w:sz w:val="24"/>
          <w:szCs w:val="24"/>
        </w:rPr>
      </w:pPr>
    </w:p>
    <w:p w14:paraId="19581F06" w14:textId="77777777" w:rsidR="00497D63" w:rsidRPr="00497D63" w:rsidRDefault="00497D63" w:rsidP="00497D63">
      <w:pPr>
        <w:pStyle w:val="Heading1"/>
        <w:rPr>
          <w:rFonts w:ascii="Arial" w:hAnsi="Arial" w:cs="Arial"/>
          <w:color w:val="D8B25C" w:themeColor="accent4"/>
          <w:sz w:val="24"/>
          <w:szCs w:val="24"/>
        </w:rPr>
      </w:pPr>
      <w:r w:rsidRPr="00497D63">
        <w:rPr>
          <w:rFonts w:ascii="Arial" w:hAnsi="Arial" w:cs="Arial"/>
          <w:color w:val="D8B25C" w:themeColor="accent4"/>
          <w:sz w:val="24"/>
          <w:szCs w:val="24"/>
        </w:rPr>
        <w:t>Overview</w:t>
      </w:r>
    </w:p>
    <w:p w14:paraId="64AAEA11" w14:textId="03529C79" w:rsidR="00497D63" w:rsidRDefault="00497D63" w:rsidP="00497D63">
      <w:pPr>
        <w:pStyle w:val="Heading2"/>
        <w:tabs>
          <w:tab w:val="num" w:pos="360"/>
        </w:tabs>
        <w:spacing w:before="360"/>
        <w:ind w:left="360" w:right="0" w:hanging="360"/>
        <w:rPr>
          <w:rFonts w:ascii="Arial" w:hAnsi="Arial" w:cs="Arial"/>
        </w:rPr>
      </w:pPr>
      <w:r w:rsidRPr="00497D63">
        <w:rPr>
          <w:rFonts w:ascii="Arial" w:hAnsi="Arial" w:cs="Arial"/>
        </w:rPr>
        <w:t>Blackjack - How to Play</w:t>
      </w:r>
    </w:p>
    <w:p w14:paraId="1349918C" w14:textId="77777777" w:rsidR="00497D63" w:rsidRPr="00497D63" w:rsidRDefault="00497D63" w:rsidP="00497D63"/>
    <w:p w14:paraId="0BE2738F" w14:textId="77777777" w:rsidR="00497D63" w:rsidRPr="00497D63" w:rsidRDefault="00497D63" w:rsidP="00497D63">
      <w:pPr>
        <w:rPr>
          <w:rFonts w:ascii="Arial" w:hAnsi="Arial" w:cs="Arial"/>
          <w:sz w:val="24"/>
          <w:szCs w:val="24"/>
        </w:rPr>
      </w:pPr>
      <w:r w:rsidRPr="00497D63">
        <w:rPr>
          <w:rFonts w:ascii="Arial" w:hAnsi="Arial" w:cs="Arial"/>
          <w:sz w:val="24"/>
          <w:szCs w:val="24"/>
        </w:rPr>
        <w:t xml:space="preserve">Our Goal for this project is to create the game of blackjack as accurate and as fun as possible. Our goal of our game is to simulate what it would be like to play blackjack at a casino. Our final version of the game will have the ability to bet and win just like the real game of blackjack. Here is a link to the rules and as well as how to play blackjack. </w:t>
      </w:r>
    </w:p>
    <w:p w14:paraId="0977DF36" w14:textId="0513AF12" w:rsidR="00497D63" w:rsidRPr="00497D63" w:rsidRDefault="00497D63" w:rsidP="00497D63">
      <w:pPr>
        <w:rPr>
          <w:rFonts w:ascii="Arial" w:hAnsi="Arial" w:cs="Arial"/>
          <w:sz w:val="24"/>
          <w:szCs w:val="24"/>
        </w:rPr>
      </w:pPr>
      <w:r w:rsidRPr="00497D63">
        <w:rPr>
          <w:rFonts w:ascii="Arial" w:hAnsi="Arial" w:cs="Arial"/>
          <w:sz w:val="24"/>
          <w:szCs w:val="24"/>
        </w:rPr>
        <w:t xml:space="preserve">The game will be written in java with no plans on making a GUI and make it a text-based game of blackjack. The current state of our code is pretty much at its bare bones right with only being able to generate and shuffle the of cards and deal the players hand. </w:t>
      </w:r>
      <w:r>
        <w:rPr>
          <w:rFonts w:ascii="Arial" w:hAnsi="Arial" w:cs="Arial"/>
          <w:sz w:val="24"/>
          <w:szCs w:val="24"/>
        </w:rPr>
        <w:t xml:space="preserve">We also added a rule to make thing interesting. The rule is the first dealt Ace a player receives will be counted as an 11 and every other Ace will be used as intended. </w:t>
      </w:r>
      <w:bookmarkStart w:id="0" w:name="_GoBack"/>
      <w:bookmarkEnd w:id="0"/>
      <w:r>
        <w:rPr>
          <w:rFonts w:ascii="Arial" w:hAnsi="Arial" w:cs="Arial"/>
          <w:sz w:val="24"/>
          <w:szCs w:val="24"/>
        </w:rPr>
        <w:t>We add this to minimize the chance of getting two aces for an instant black jack.</w:t>
      </w:r>
    </w:p>
    <w:p w14:paraId="56BADF2D" w14:textId="3447F3BB" w:rsidR="00497D63" w:rsidRDefault="00497D63" w:rsidP="00497D63">
      <w:pPr>
        <w:pStyle w:val="Heading2"/>
        <w:tabs>
          <w:tab w:val="num" w:pos="360"/>
        </w:tabs>
        <w:spacing w:before="360"/>
        <w:ind w:left="360" w:right="0" w:hanging="360"/>
        <w:rPr>
          <w:rFonts w:ascii="Arial" w:hAnsi="Arial" w:cs="Arial"/>
        </w:rPr>
      </w:pPr>
      <w:r w:rsidRPr="00497D63">
        <w:rPr>
          <w:rFonts w:ascii="Arial" w:hAnsi="Arial" w:cs="Arial"/>
        </w:rPr>
        <w:t>Project Scope</w:t>
      </w:r>
    </w:p>
    <w:p w14:paraId="475E2F8A" w14:textId="77777777" w:rsidR="00497D63" w:rsidRPr="00497D63" w:rsidRDefault="00497D63" w:rsidP="00497D63"/>
    <w:p w14:paraId="5A10A2E7" w14:textId="77777777" w:rsidR="00497D63" w:rsidRPr="00497D63" w:rsidRDefault="00497D63" w:rsidP="00497D63">
      <w:pPr>
        <w:rPr>
          <w:rFonts w:ascii="Arial" w:hAnsi="Arial" w:cs="Arial"/>
          <w:sz w:val="24"/>
          <w:szCs w:val="24"/>
        </w:rPr>
      </w:pPr>
      <w:r w:rsidRPr="00497D63">
        <w:rPr>
          <w:rFonts w:ascii="Arial" w:hAnsi="Arial" w:cs="Arial"/>
          <w:sz w:val="24"/>
          <w:szCs w:val="24"/>
        </w:rPr>
        <w:t>Describe the names and roles of each team member. Describe the technical scope of the project by talking about the interface and how you will know when the project is complete.</w:t>
      </w:r>
    </w:p>
    <w:p w14:paraId="4B4664CA" w14:textId="77777777" w:rsidR="00497D63" w:rsidRPr="00497D63" w:rsidRDefault="00497D63" w:rsidP="00497D63">
      <w:pPr>
        <w:pStyle w:val="ListParagraph"/>
        <w:numPr>
          <w:ilvl w:val="0"/>
          <w:numId w:val="15"/>
        </w:numPr>
        <w:spacing w:after="180" w:line="288" w:lineRule="auto"/>
        <w:ind w:right="0"/>
        <w:rPr>
          <w:rFonts w:ascii="Arial" w:hAnsi="Arial" w:cs="Arial"/>
          <w:sz w:val="24"/>
          <w:szCs w:val="24"/>
        </w:rPr>
      </w:pPr>
      <w:r w:rsidRPr="00497D63">
        <w:rPr>
          <w:rFonts w:ascii="Arial" w:hAnsi="Arial" w:cs="Arial"/>
          <w:sz w:val="24"/>
          <w:szCs w:val="24"/>
        </w:rPr>
        <w:t>Luigi Agostino will be focusing on the documentation of the project as well as coding.</w:t>
      </w:r>
    </w:p>
    <w:p w14:paraId="63652C9C" w14:textId="77777777" w:rsidR="00497D63" w:rsidRPr="00497D63" w:rsidRDefault="00497D63" w:rsidP="00497D63">
      <w:pPr>
        <w:pStyle w:val="ListParagraph"/>
        <w:numPr>
          <w:ilvl w:val="0"/>
          <w:numId w:val="15"/>
        </w:numPr>
        <w:spacing w:after="180" w:line="288" w:lineRule="auto"/>
        <w:ind w:right="0"/>
        <w:rPr>
          <w:rFonts w:ascii="Arial" w:hAnsi="Arial" w:cs="Arial"/>
          <w:sz w:val="24"/>
          <w:szCs w:val="24"/>
        </w:rPr>
      </w:pPr>
      <w:r w:rsidRPr="00497D63">
        <w:rPr>
          <w:rFonts w:ascii="Arial" w:hAnsi="Arial" w:cs="Arial"/>
          <w:sz w:val="24"/>
          <w:szCs w:val="24"/>
        </w:rPr>
        <w:t xml:space="preserve">Spencer </w:t>
      </w:r>
      <w:proofErr w:type="spellStart"/>
      <w:r w:rsidRPr="00497D63">
        <w:rPr>
          <w:rFonts w:ascii="Arial" w:hAnsi="Arial" w:cs="Arial"/>
          <w:sz w:val="24"/>
          <w:szCs w:val="24"/>
        </w:rPr>
        <w:t>Gagnier</w:t>
      </w:r>
      <w:proofErr w:type="spellEnd"/>
      <w:r w:rsidRPr="00497D63">
        <w:rPr>
          <w:rFonts w:ascii="Arial" w:hAnsi="Arial" w:cs="Arial"/>
          <w:sz w:val="24"/>
          <w:szCs w:val="24"/>
        </w:rPr>
        <w:t xml:space="preserve"> will be the lead programmer of this project and will be the final say to changes made by him or other people in the group.</w:t>
      </w:r>
    </w:p>
    <w:p w14:paraId="7F09F7E3" w14:textId="12B5CC24" w:rsidR="00497D63" w:rsidRPr="00497D63" w:rsidRDefault="00497D63" w:rsidP="00497D63">
      <w:pPr>
        <w:spacing w:after="180" w:line="288" w:lineRule="auto"/>
        <w:ind w:right="0"/>
        <w:rPr>
          <w:rFonts w:ascii="Arial" w:hAnsi="Arial" w:cs="Arial"/>
          <w:sz w:val="24"/>
          <w:szCs w:val="24"/>
        </w:rPr>
      </w:pPr>
      <w:r w:rsidRPr="00497D63">
        <w:rPr>
          <w:rFonts w:ascii="Arial" w:hAnsi="Arial" w:cs="Arial"/>
          <w:sz w:val="24"/>
          <w:szCs w:val="24"/>
        </w:rPr>
        <w:t>Our project will be complete when we can make the user bet on his hand see whether he wins or losses and payout or take away from the pool of money the player has.</w:t>
      </w:r>
    </w:p>
    <w:p w14:paraId="3C77CBCE" w14:textId="7D37DE33" w:rsidR="00497D63" w:rsidRDefault="00497D63" w:rsidP="00497D63">
      <w:pPr>
        <w:pStyle w:val="Heading2"/>
        <w:tabs>
          <w:tab w:val="num" w:pos="360"/>
        </w:tabs>
        <w:spacing w:before="360"/>
        <w:ind w:left="360" w:right="0" w:hanging="360"/>
        <w:rPr>
          <w:rFonts w:ascii="Arial" w:hAnsi="Arial" w:cs="Arial"/>
        </w:rPr>
      </w:pPr>
      <w:r w:rsidRPr="00497D63">
        <w:rPr>
          <w:rFonts w:ascii="Arial" w:hAnsi="Arial" w:cs="Arial"/>
        </w:rPr>
        <w:lastRenderedPageBreak/>
        <w:t>High-Level Requirements</w:t>
      </w:r>
    </w:p>
    <w:p w14:paraId="63544E2D" w14:textId="77777777" w:rsidR="00497D63" w:rsidRPr="00497D63" w:rsidRDefault="00497D63" w:rsidP="00497D63"/>
    <w:p w14:paraId="5AD27FEA" w14:textId="77777777" w:rsidR="00497D63" w:rsidRPr="00497D63" w:rsidRDefault="00497D63" w:rsidP="00497D63">
      <w:pPr>
        <w:pStyle w:val="ListParagraph"/>
        <w:numPr>
          <w:ilvl w:val="0"/>
          <w:numId w:val="16"/>
        </w:numPr>
        <w:spacing w:after="180" w:line="288" w:lineRule="auto"/>
        <w:ind w:right="0"/>
        <w:rPr>
          <w:rFonts w:ascii="Arial" w:hAnsi="Arial" w:cs="Arial"/>
          <w:sz w:val="24"/>
          <w:szCs w:val="24"/>
        </w:rPr>
      </w:pPr>
      <w:r w:rsidRPr="00497D63">
        <w:rPr>
          <w:rFonts w:ascii="Arial" w:hAnsi="Arial" w:cs="Arial"/>
          <w:sz w:val="24"/>
          <w:szCs w:val="24"/>
        </w:rPr>
        <w:t>Ability to shuffle and deal a hand to the house and the player.</w:t>
      </w:r>
    </w:p>
    <w:p w14:paraId="58822B4B" w14:textId="77777777" w:rsidR="00497D63" w:rsidRPr="00497D63" w:rsidRDefault="00497D63" w:rsidP="00497D63">
      <w:pPr>
        <w:pStyle w:val="ListParagraph"/>
        <w:numPr>
          <w:ilvl w:val="0"/>
          <w:numId w:val="16"/>
        </w:numPr>
        <w:spacing w:after="180" w:line="288" w:lineRule="auto"/>
        <w:ind w:right="0"/>
        <w:rPr>
          <w:rFonts w:ascii="Arial" w:hAnsi="Arial" w:cs="Arial"/>
          <w:sz w:val="24"/>
          <w:szCs w:val="24"/>
        </w:rPr>
      </w:pPr>
      <w:r w:rsidRPr="00497D63">
        <w:rPr>
          <w:rFonts w:ascii="Arial" w:hAnsi="Arial" w:cs="Arial"/>
          <w:sz w:val="24"/>
          <w:szCs w:val="24"/>
        </w:rPr>
        <w:t>Have a pot that can be won by the player</w:t>
      </w:r>
    </w:p>
    <w:p w14:paraId="14C3BCAF" w14:textId="77777777" w:rsidR="00497D63" w:rsidRPr="00497D63" w:rsidRDefault="00497D63" w:rsidP="00497D63">
      <w:pPr>
        <w:pStyle w:val="ListParagraph"/>
        <w:numPr>
          <w:ilvl w:val="0"/>
          <w:numId w:val="16"/>
        </w:numPr>
        <w:spacing w:after="180" w:line="288" w:lineRule="auto"/>
        <w:ind w:right="0"/>
        <w:rPr>
          <w:rFonts w:ascii="Arial" w:hAnsi="Arial" w:cs="Arial"/>
          <w:sz w:val="24"/>
          <w:szCs w:val="24"/>
        </w:rPr>
      </w:pPr>
      <w:r w:rsidRPr="00497D63">
        <w:rPr>
          <w:rFonts w:ascii="Arial" w:hAnsi="Arial" w:cs="Arial"/>
          <w:sz w:val="24"/>
          <w:szCs w:val="24"/>
        </w:rPr>
        <w:t>Have the player be able to bet on the hand he has</w:t>
      </w:r>
    </w:p>
    <w:p w14:paraId="342A3049" w14:textId="77777777" w:rsidR="00497D63" w:rsidRPr="00497D63" w:rsidRDefault="00497D63" w:rsidP="00497D63">
      <w:pPr>
        <w:pStyle w:val="ListParagraph"/>
        <w:numPr>
          <w:ilvl w:val="0"/>
          <w:numId w:val="16"/>
        </w:numPr>
        <w:spacing w:after="180" w:line="288" w:lineRule="auto"/>
        <w:ind w:right="0"/>
        <w:rPr>
          <w:rFonts w:ascii="Arial" w:hAnsi="Arial" w:cs="Arial"/>
          <w:sz w:val="24"/>
          <w:szCs w:val="24"/>
        </w:rPr>
      </w:pPr>
      <w:r w:rsidRPr="00497D63">
        <w:rPr>
          <w:rFonts w:ascii="Arial" w:hAnsi="Arial" w:cs="Arial"/>
          <w:sz w:val="24"/>
          <w:szCs w:val="24"/>
        </w:rPr>
        <w:t>Can play again if the player choses too</w:t>
      </w:r>
    </w:p>
    <w:p w14:paraId="518B2886" w14:textId="77777777" w:rsidR="00497D63" w:rsidRPr="00497D63" w:rsidRDefault="00497D63" w:rsidP="00497D63">
      <w:pPr>
        <w:pStyle w:val="Heading2"/>
        <w:tabs>
          <w:tab w:val="num" w:pos="360"/>
        </w:tabs>
        <w:spacing w:before="360"/>
        <w:ind w:left="360" w:right="0" w:hanging="360"/>
        <w:rPr>
          <w:rFonts w:ascii="Arial" w:hAnsi="Arial" w:cs="Arial"/>
        </w:rPr>
      </w:pPr>
      <w:r w:rsidRPr="00497D63">
        <w:rPr>
          <w:rFonts w:ascii="Arial" w:hAnsi="Arial" w:cs="Arial"/>
        </w:rPr>
        <w:t>Implementation Plan</w:t>
      </w:r>
    </w:p>
    <w:p w14:paraId="629E8BDF" w14:textId="77777777" w:rsidR="00497D63" w:rsidRPr="00497D63" w:rsidRDefault="00497D63" w:rsidP="00497D63">
      <w:pPr>
        <w:rPr>
          <w:rFonts w:ascii="Arial" w:hAnsi="Arial" w:cs="Arial"/>
          <w:b/>
          <w:sz w:val="24"/>
          <w:szCs w:val="24"/>
        </w:rPr>
      </w:pPr>
      <w:r w:rsidRPr="00497D63">
        <w:rPr>
          <w:rFonts w:ascii="Arial" w:hAnsi="Arial" w:cs="Arial"/>
          <w:b/>
          <w:sz w:val="24"/>
          <w:szCs w:val="24"/>
        </w:rPr>
        <w:t xml:space="preserve">GITHUD URL: </w:t>
      </w:r>
      <w:hyperlink r:id="rId7" w:history="1">
        <w:r w:rsidRPr="00497D63">
          <w:rPr>
            <w:rStyle w:val="Hyperlink"/>
            <w:rFonts w:ascii="Arial" w:hAnsi="Arial" w:cs="Arial"/>
            <w:b/>
            <w:sz w:val="24"/>
            <w:szCs w:val="24"/>
          </w:rPr>
          <w:t>https://github.com/Squigie16/BlackJack</w:t>
        </w:r>
      </w:hyperlink>
      <w:r w:rsidRPr="00497D63">
        <w:rPr>
          <w:rFonts w:ascii="Arial" w:hAnsi="Arial" w:cs="Arial"/>
          <w:b/>
          <w:sz w:val="24"/>
          <w:szCs w:val="24"/>
        </w:rPr>
        <w:t xml:space="preserve"> </w:t>
      </w:r>
    </w:p>
    <w:p w14:paraId="7C3DC965" w14:textId="52E4AA40" w:rsidR="00A244C7" w:rsidRPr="00497D63" w:rsidRDefault="00497D63" w:rsidP="00497D63">
      <w:pPr>
        <w:rPr>
          <w:rFonts w:ascii="Arial" w:hAnsi="Arial" w:cs="Arial"/>
          <w:sz w:val="24"/>
          <w:szCs w:val="24"/>
        </w:rPr>
      </w:pPr>
      <w:r w:rsidRPr="00497D63">
        <w:rPr>
          <w:rFonts w:ascii="Arial" w:hAnsi="Arial" w:cs="Arial"/>
          <w:sz w:val="24"/>
          <w:szCs w:val="24"/>
        </w:rPr>
        <w:t>Each member must at least make 2 changes a week to the code. And every class discuss the issues or development of the project. All UML, and text files will be with Luigi Agostino on his USB in a project folder. We will be using the IDK NetBeans.</w:t>
      </w:r>
    </w:p>
    <w:p w14:paraId="296437A9" w14:textId="598F2C10" w:rsidR="00497D63" w:rsidRPr="00497D63" w:rsidRDefault="00497D63" w:rsidP="00497D63">
      <w:pPr>
        <w:rPr>
          <w:rFonts w:ascii="Arial" w:hAnsi="Arial" w:cs="Arial"/>
          <w:sz w:val="24"/>
          <w:szCs w:val="24"/>
        </w:rPr>
      </w:pPr>
    </w:p>
    <w:p w14:paraId="190E2586" w14:textId="4EC24EA9" w:rsidR="00497D63" w:rsidRPr="00497D63" w:rsidRDefault="00497D63" w:rsidP="00497D63">
      <w:pPr>
        <w:pStyle w:val="Heading2"/>
        <w:rPr>
          <w:rFonts w:ascii="Arial" w:hAnsi="Arial" w:cs="Arial"/>
        </w:rPr>
      </w:pPr>
      <w:r w:rsidRPr="00497D63">
        <w:rPr>
          <w:rFonts w:ascii="Arial" w:hAnsi="Arial" w:cs="Arial"/>
        </w:rPr>
        <w:t>Project Background and Description</w:t>
      </w:r>
    </w:p>
    <w:p w14:paraId="521D81C7" w14:textId="77777777" w:rsidR="00497D63" w:rsidRPr="00497D63" w:rsidRDefault="00497D63" w:rsidP="00497D63">
      <w:pPr>
        <w:rPr>
          <w:rFonts w:ascii="Arial" w:hAnsi="Arial" w:cs="Arial"/>
          <w:sz w:val="24"/>
          <w:szCs w:val="24"/>
        </w:rPr>
      </w:pPr>
      <w:r w:rsidRPr="00497D63">
        <w:rPr>
          <w:rFonts w:ascii="Arial" w:hAnsi="Arial" w:cs="Arial"/>
          <w:sz w:val="24"/>
          <w:szCs w:val="24"/>
        </w:rPr>
        <w:t>When the game starts up you will be asked for your name. Once the user enters his/hers name they will be given $10,000 and must make the opening bet. Once the bet is made the Cards will be dealt; one to the player one to the dealer face down and then one to the player and another to the to the dealer this time face up. Once all the cards are dealt the player will be given the option to hit or stand. However, once the player goes over 21 before the face down card is turned over, they lose. Once they stay/stand, they dealer will reveal his hand as well as the players hand and the closets to 21 will get the win. If there is a tie it is a split pot. The player will win if he gets to $20,000. The player will lose if he loses all his money.</w:t>
      </w:r>
    </w:p>
    <w:p w14:paraId="24C62C44" w14:textId="0F508017" w:rsidR="00497D63" w:rsidRDefault="00497D63" w:rsidP="00497D63">
      <w:pPr>
        <w:pStyle w:val="Heading2"/>
        <w:rPr>
          <w:rFonts w:ascii="Arial" w:hAnsi="Arial" w:cs="Arial"/>
        </w:rPr>
      </w:pPr>
      <w:r w:rsidRPr="00497D63">
        <w:rPr>
          <w:rFonts w:ascii="Arial" w:hAnsi="Arial" w:cs="Arial"/>
        </w:rPr>
        <w:lastRenderedPageBreak/>
        <w:t>Design Considerations</w:t>
      </w:r>
      <w:r w:rsidRPr="00497D63">
        <w:rPr>
          <w:rFonts w:ascii="Arial" w:hAnsi="Arial" w:cs="Arial"/>
        </w:rPr>
        <w:t xml:space="preserve"> </w:t>
      </w:r>
    </w:p>
    <w:p w14:paraId="51087E44" w14:textId="5F6E47D2" w:rsidR="00497D63" w:rsidRPr="00497D63" w:rsidRDefault="00497D63" w:rsidP="00497D63">
      <w:pPr>
        <w:pStyle w:val="Heading2"/>
        <w:rPr>
          <w:rFonts w:ascii="Arial" w:hAnsi="Arial" w:cs="Arial"/>
        </w:rPr>
      </w:pPr>
      <w:r w:rsidRPr="00497D63">
        <w:rPr>
          <w:rFonts w:ascii="Arial" w:hAnsi="Arial" w:cs="Arial"/>
          <w:noProof/>
        </w:rPr>
        <w:drawing>
          <wp:inline distT="0" distB="0" distL="0" distR="0" wp14:anchorId="1673A8BE" wp14:editId="342C8CB6">
            <wp:extent cx="5943600" cy="3513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3455"/>
                    </a:xfrm>
                    <a:prstGeom prst="rect">
                      <a:avLst/>
                    </a:prstGeom>
                    <a:noFill/>
                    <a:ln>
                      <a:noFill/>
                    </a:ln>
                  </pic:spPr>
                </pic:pic>
              </a:graphicData>
            </a:graphic>
          </wp:inline>
        </w:drawing>
      </w:r>
    </w:p>
    <w:p w14:paraId="4DE0E1C6" w14:textId="77777777" w:rsidR="00497D63" w:rsidRPr="00497D63" w:rsidRDefault="00497D63" w:rsidP="00497D63">
      <w:pPr>
        <w:rPr>
          <w:rFonts w:ascii="Arial" w:hAnsi="Arial" w:cs="Arial"/>
          <w:b/>
          <w:sz w:val="24"/>
          <w:szCs w:val="24"/>
        </w:rPr>
      </w:pPr>
      <w:r w:rsidRPr="00497D63">
        <w:rPr>
          <w:rFonts w:ascii="Arial" w:hAnsi="Arial" w:cs="Arial"/>
          <w:b/>
          <w:sz w:val="24"/>
          <w:szCs w:val="24"/>
        </w:rPr>
        <w:t>(Figure 1.1)</w:t>
      </w:r>
    </w:p>
    <w:p w14:paraId="4742586C" w14:textId="77777777" w:rsidR="00497D63" w:rsidRPr="00497D63" w:rsidRDefault="00497D63" w:rsidP="00497D63">
      <w:pPr>
        <w:rPr>
          <w:rFonts w:ascii="Arial" w:hAnsi="Arial" w:cs="Arial"/>
          <w:sz w:val="24"/>
          <w:szCs w:val="24"/>
        </w:rPr>
      </w:pPr>
      <w:r w:rsidRPr="00497D63">
        <w:rPr>
          <w:rFonts w:ascii="Arial" w:hAnsi="Arial" w:cs="Arial"/>
          <w:sz w:val="24"/>
          <w:szCs w:val="24"/>
        </w:rPr>
        <w:t xml:space="preserve">In figure 1.1 you can see we have multiple classes as well as a couple of objects. We have the card object as well as the </w:t>
      </w:r>
      <w:proofErr w:type="spellStart"/>
      <w:r w:rsidRPr="00497D63">
        <w:rPr>
          <w:rFonts w:ascii="Arial" w:hAnsi="Arial" w:cs="Arial"/>
          <w:sz w:val="24"/>
          <w:szCs w:val="24"/>
        </w:rPr>
        <w:t>CardHand</w:t>
      </w:r>
      <w:proofErr w:type="spellEnd"/>
      <w:r w:rsidRPr="00497D63">
        <w:rPr>
          <w:rFonts w:ascii="Arial" w:hAnsi="Arial" w:cs="Arial"/>
          <w:sz w:val="24"/>
          <w:szCs w:val="24"/>
        </w:rPr>
        <w:t xml:space="preserve"> class. The Card object which holds the number of cards (Deck). The </w:t>
      </w:r>
      <w:proofErr w:type="spellStart"/>
      <w:r w:rsidRPr="00497D63">
        <w:rPr>
          <w:rFonts w:ascii="Arial" w:hAnsi="Arial" w:cs="Arial"/>
          <w:sz w:val="24"/>
          <w:szCs w:val="24"/>
        </w:rPr>
        <w:t>CardHand</w:t>
      </w:r>
      <w:proofErr w:type="spellEnd"/>
      <w:r w:rsidRPr="00497D63">
        <w:rPr>
          <w:rFonts w:ascii="Arial" w:hAnsi="Arial" w:cs="Arial"/>
          <w:sz w:val="24"/>
          <w:szCs w:val="24"/>
        </w:rPr>
        <w:t xml:space="preserve"> holds the players cards when the cards are dealt. If you look at the object, we broke up the cards into suit and Value and later randomize them in the card object. We also made sure that there are only 4 suits as well as make sure that each suit only has a total of 13 cards (Ace-King).</w:t>
      </w:r>
    </w:p>
    <w:p w14:paraId="57470BDD" w14:textId="77777777" w:rsidR="00497D63" w:rsidRPr="00497D63" w:rsidRDefault="00497D63" w:rsidP="00497D63">
      <w:pPr>
        <w:rPr>
          <w:rFonts w:ascii="Arial" w:hAnsi="Arial" w:cs="Arial"/>
          <w:sz w:val="24"/>
          <w:szCs w:val="24"/>
        </w:rPr>
      </w:pPr>
      <w:r w:rsidRPr="00497D63">
        <w:rPr>
          <w:rFonts w:ascii="Arial" w:hAnsi="Arial" w:cs="Arial"/>
          <w:sz w:val="24"/>
          <w:szCs w:val="24"/>
        </w:rPr>
        <w:t xml:space="preserve">The class we have added is the Winner/Losing class to determine the winner of game as well as determining the loser of the game. It calls the player object as well as the player hand. It checks the and against the Dealers </w:t>
      </w:r>
      <w:proofErr w:type="gramStart"/>
      <w:r w:rsidRPr="00497D63">
        <w:rPr>
          <w:rFonts w:ascii="Arial" w:hAnsi="Arial" w:cs="Arial"/>
          <w:sz w:val="24"/>
          <w:szCs w:val="24"/>
        </w:rPr>
        <w:t>hand</w:t>
      </w:r>
      <w:proofErr w:type="gramEnd"/>
      <w:r w:rsidRPr="00497D63">
        <w:rPr>
          <w:rFonts w:ascii="Arial" w:hAnsi="Arial" w:cs="Arial"/>
          <w:sz w:val="24"/>
          <w:szCs w:val="24"/>
        </w:rPr>
        <w:t xml:space="preserve"> which is in the </w:t>
      </w:r>
      <w:proofErr w:type="spellStart"/>
      <w:r w:rsidRPr="00497D63">
        <w:rPr>
          <w:rFonts w:ascii="Arial" w:hAnsi="Arial" w:cs="Arial"/>
          <w:sz w:val="24"/>
          <w:szCs w:val="24"/>
        </w:rPr>
        <w:t>CardHand</w:t>
      </w:r>
      <w:proofErr w:type="spellEnd"/>
      <w:r w:rsidRPr="00497D63">
        <w:rPr>
          <w:rFonts w:ascii="Arial" w:hAnsi="Arial" w:cs="Arial"/>
          <w:sz w:val="24"/>
          <w:szCs w:val="24"/>
        </w:rPr>
        <w:t xml:space="preserve"> Class, against the players hand which is also in the </w:t>
      </w:r>
      <w:proofErr w:type="spellStart"/>
      <w:r w:rsidRPr="00497D63">
        <w:rPr>
          <w:rFonts w:ascii="Arial" w:hAnsi="Arial" w:cs="Arial"/>
          <w:sz w:val="24"/>
          <w:szCs w:val="24"/>
        </w:rPr>
        <w:t>CardHand</w:t>
      </w:r>
      <w:proofErr w:type="spellEnd"/>
      <w:r w:rsidRPr="00497D63">
        <w:rPr>
          <w:rFonts w:ascii="Arial" w:hAnsi="Arial" w:cs="Arial"/>
          <w:sz w:val="24"/>
          <w:szCs w:val="24"/>
        </w:rPr>
        <w:t xml:space="preserve"> class. It checks which player has the highest hand as well as checking if either the player or Dealer has Blackjack. The Player object also holds the players Amount of money </w:t>
      </w:r>
      <w:proofErr w:type="gramStart"/>
      <w:r w:rsidRPr="00497D63">
        <w:rPr>
          <w:rFonts w:ascii="Arial" w:hAnsi="Arial" w:cs="Arial"/>
          <w:sz w:val="24"/>
          <w:szCs w:val="24"/>
        </w:rPr>
        <w:t>and also</w:t>
      </w:r>
      <w:proofErr w:type="gramEnd"/>
      <w:r w:rsidRPr="00497D63">
        <w:rPr>
          <w:rFonts w:ascii="Arial" w:hAnsi="Arial" w:cs="Arial"/>
          <w:sz w:val="24"/>
          <w:szCs w:val="24"/>
        </w:rPr>
        <w:t xml:space="preserve"> checks if they meet the win condition in the Winner Class.</w:t>
      </w:r>
    </w:p>
    <w:p w14:paraId="649A3BCD" w14:textId="77777777" w:rsidR="00497D63" w:rsidRPr="00497D63" w:rsidRDefault="00497D63" w:rsidP="00497D63">
      <w:pPr>
        <w:rPr>
          <w:rFonts w:ascii="Arial" w:hAnsi="Arial" w:cs="Arial"/>
          <w:sz w:val="24"/>
          <w:szCs w:val="24"/>
        </w:rPr>
      </w:pPr>
    </w:p>
    <w:p w14:paraId="69642532" w14:textId="619CF289" w:rsidR="00D430A2" w:rsidRDefault="00497D63" w:rsidP="00497D63">
      <w:pPr>
        <w:pStyle w:val="Heading2"/>
        <w:rPr>
          <w:rFonts w:ascii="Arial" w:hAnsi="Arial" w:cs="Arial"/>
        </w:rPr>
      </w:pPr>
      <w:r w:rsidRPr="00497D63">
        <w:rPr>
          <w:rFonts w:ascii="Arial" w:hAnsi="Arial" w:cs="Arial"/>
        </w:rPr>
        <w:t>Test Results Table</w:t>
      </w:r>
    </w:p>
    <w:p w14:paraId="5D1156B2" w14:textId="77777777" w:rsidR="00497D63" w:rsidRPr="00497D63" w:rsidRDefault="00497D63" w:rsidP="00497D63"/>
    <w:tbl>
      <w:tblPr>
        <w:tblStyle w:val="TableGrid"/>
        <w:tblW w:w="9846" w:type="dxa"/>
        <w:tblInd w:w="72" w:type="dxa"/>
        <w:tblBorders>
          <w:top w:val="single" w:sz="4" w:space="0" w:color="355D7E" w:themeColor="accent1" w:themeShade="80"/>
          <w:left w:val="single" w:sz="4" w:space="0" w:color="355D7E" w:themeColor="accent1" w:themeShade="80"/>
          <w:bottom w:val="single" w:sz="4" w:space="0" w:color="355D7E" w:themeColor="accent1" w:themeShade="80"/>
          <w:right w:val="single" w:sz="4" w:space="0" w:color="355D7E" w:themeColor="accent1" w:themeShade="80"/>
          <w:insideH w:val="single" w:sz="4" w:space="0" w:color="355D7E" w:themeColor="accent1" w:themeShade="80"/>
          <w:insideV w:val="single" w:sz="4" w:space="0" w:color="355D7E" w:themeColor="accent1" w:themeShade="80"/>
        </w:tblBorders>
        <w:tblLook w:val="04A0" w:firstRow="1" w:lastRow="0" w:firstColumn="1" w:lastColumn="0" w:noHBand="0" w:noVBand="1"/>
      </w:tblPr>
      <w:tblGrid>
        <w:gridCol w:w="2137"/>
        <w:gridCol w:w="1298"/>
        <w:gridCol w:w="3801"/>
        <w:gridCol w:w="2610"/>
      </w:tblGrid>
      <w:tr w:rsidR="00A244C7" w:rsidRPr="00497D63" w14:paraId="17467EC0" w14:textId="77777777" w:rsidTr="0054087C">
        <w:tc>
          <w:tcPr>
            <w:tcW w:w="2137" w:type="dxa"/>
          </w:tcPr>
          <w:p w14:paraId="41F3D298" w14:textId="77777777" w:rsidR="00A244C7" w:rsidRPr="00497D63" w:rsidRDefault="00A244C7" w:rsidP="00A244C7">
            <w:pPr>
              <w:pStyle w:val="Heading2"/>
              <w:outlineLvl w:val="1"/>
              <w:rPr>
                <w:rFonts w:ascii="Arial" w:hAnsi="Arial" w:cs="Arial"/>
              </w:rPr>
            </w:pPr>
            <w:r w:rsidRPr="00497D63">
              <w:rPr>
                <w:rFonts w:ascii="Arial" w:hAnsi="Arial" w:cs="Arial"/>
              </w:rPr>
              <w:lastRenderedPageBreak/>
              <w:t>Requirement</w:t>
            </w:r>
          </w:p>
        </w:tc>
        <w:tc>
          <w:tcPr>
            <w:tcW w:w="1298" w:type="dxa"/>
          </w:tcPr>
          <w:p w14:paraId="41E2EC7B" w14:textId="77777777" w:rsidR="00A244C7" w:rsidRPr="00497D63" w:rsidRDefault="00A244C7" w:rsidP="00A244C7">
            <w:pPr>
              <w:pStyle w:val="Heading2"/>
              <w:outlineLvl w:val="1"/>
              <w:rPr>
                <w:rFonts w:ascii="Arial" w:hAnsi="Arial" w:cs="Arial"/>
              </w:rPr>
            </w:pPr>
            <w:r w:rsidRPr="00497D63">
              <w:rPr>
                <w:rFonts w:ascii="Arial" w:hAnsi="Arial" w:cs="Arial"/>
              </w:rPr>
              <w:t>Use Case</w:t>
            </w:r>
          </w:p>
        </w:tc>
        <w:tc>
          <w:tcPr>
            <w:tcW w:w="3801" w:type="dxa"/>
          </w:tcPr>
          <w:p w14:paraId="39970DAA" w14:textId="77777777" w:rsidR="00A244C7" w:rsidRPr="00497D63" w:rsidRDefault="00A244C7" w:rsidP="00A244C7">
            <w:pPr>
              <w:pStyle w:val="Heading2"/>
              <w:outlineLvl w:val="1"/>
              <w:rPr>
                <w:rFonts w:ascii="Arial" w:hAnsi="Arial" w:cs="Arial"/>
              </w:rPr>
            </w:pPr>
            <w:r w:rsidRPr="00497D63">
              <w:rPr>
                <w:rFonts w:ascii="Arial" w:hAnsi="Arial" w:cs="Arial"/>
              </w:rPr>
              <w:t>Test Method (ClassName.methodName)</w:t>
            </w:r>
          </w:p>
        </w:tc>
        <w:tc>
          <w:tcPr>
            <w:tcW w:w="2610" w:type="dxa"/>
          </w:tcPr>
          <w:p w14:paraId="72F40A92" w14:textId="77777777" w:rsidR="00A244C7" w:rsidRPr="00497D63" w:rsidRDefault="00A244C7" w:rsidP="00A244C7">
            <w:pPr>
              <w:pStyle w:val="Heading2"/>
              <w:outlineLvl w:val="1"/>
              <w:rPr>
                <w:rFonts w:ascii="Arial" w:hAnsi="Arial" w:cs="Arial"/>
              </w:rPr>
            </w:pPr>
            <w:r w:rsidRPr="00497D63">
              <w:rPr>
                <w:rFonts w:ascii="Arial" w:hAnsi="Arial" w:cs="Arial"/>
              </w:rPr>
              <w:t>Status (Date)</w:t>
            </w:r>
          </w:p>
        </w:tc>
      </w:tr>
      <w:tr w:rsidR="00A244C7" w:rsidRPr="00497D63" w14:paraId="32D50642" w14:textId="77777777" w:rsidTr="0054087C">
        <w:tc>
          <w:tcPr>
            <w:tcW w:w="2137" w:type="dxa"/>
          </w:tcPr>
          <w:p w14:paraId="06793B09" w14:textId="419AFF8E" w:rsidR="00A244C7" w:rsidRPr="00497D63" w:rsidRDefault="0054087C" w:rsidP="00A244C7">
            <w:pPr>
              <w:rPr>
                <w:rFonts w:ascii="Arial" w:hAnsi="Arial" w:cs="Arial"/>
                <w:sz w:val="24"/>
                <w:szCs w:val="24"/>
              </w:rPr>
            </w:pPr>
            <w:r w:rsidRPr="00497D63">
              <w:rPr>
                <w:rFonts w:ascii="Arial" w:hAnsi="Arial" w:cs="Arial"/>
                <w:sz w:val="24"/>
                <w:szCs w:val="24"/>
              </w:rPr>
              <w:t>Player is dealt 2 cards.</w:t>
            </w:r>
          </w:p>
        </w:tc>
        <w:tc>
          <w:tcPr>
            <w:tcW w:w="1298" w:type="dxa"/>
          </w:tcPr>
          <w:p w14:paraId="73DA6CFB" w14:textId="77777777" w:rsidR="00A244C7" w:rsidRPr="00497D63" w:rsidRDefault="00A244C7" w:rsidP="00A244C7">
            <w:pPr>
              <w:rPr>
                <w:rFonts w:ascii="Arial" w:hAnsi="Arial" w:cs="Arial"/>
                <w:sz w:val="24"/>
                <w:szCs w:val="24"/>
              </w:rPr>
            </w:pPr>
            <w:r w:rsidRPr="00497D63">
              <w:rPr>
                <w:rFonts w:ascii="Arial" w:hAnsi="Arial" w:cs="Arial"/>
                <w:sz w:val="24"/>
                <w:szCs w:val="24"/>
              </w:rPr>
              <w:t>“Regular Play”</w:t>
            </w:r>
          </w:p>
        </w:tc>
        <w:tc>
          <w:tcPr>
            <w:tcW w:w="3801" w:type="dxa"/>
          </w:tcPr>
          <w:p w14:paraId="1D93D98A" w14:textId="5850827D" w:rsidR="00A244C7" w:rsidRPr="00497D63" w:rsidRDefault="00A244C7" w:rsidP="0054087C">
            <w:pPr>
              <w:ind w:left="0"/>
              <w:rPr>
                <w:rFonts w:ascii="Arial" w:hAnsi="Arial" w:cs="Arial"/>
                <w:sz w:val="24"/>
                <w:szCs w:val="24"/>
              </w:rPr>
            </w:pPr>
          </w:p>
        </w:tc>
        <w:tc>
          <w:tcPr>
            <w:tcW w:w="2610" w:type="dxa"/>
          </w:tcPr>
          <w:p w14:paraId="4C0D3C74" w14:textId="4800E331" w:rsidR="00A244C7" w:rsidRPr="00497D63" w:rsidRDefault="00A244C7" w:rsidP="00F64B1D">
            <w:pPr>
              <w:ind w:left="0"/>
              <w:rPr>
                <w:rFonts w:ascii="Arial" w:hAnsi="Arial" w:cs="Arial"/>
                <w:sz w:val="24"/>
                <w:szCs w:val="24"/>
              </w:rPr>
            </w:pPr>
            <w:r w:rsidRPr="00497D63">
              <w:rPr>
                <w:rFonts w:ascii="Arial" w:hAnsi="Arial" w:cs="Arial"/>
                <w:sz w:val="24"/>
                <w:szCs w:val="24"/>
              </w:rPr>
              <w:t>Pass</w:t>
            </w:r>
            <w:r w:rsidR="0054087C" w:rsidRPr="00497D63">
              <w:rPr>
                <w:rFonts w:ascii="Arial" w:hAnsi="Arial" w:cs="Arial"/>
                <w:sz w:val="24"/>
                <w:szCs w:val="24"/>
              </w:rPr>
              <w:t xml:space="preserve"> </w:t>
            </w:r>
            <w:r w:rsidRPr="00497D63">
              <w:rPr>
                <w:rFonts w:ascii="Arial" w:hAnsi="Arial" w:cs="Arial"/>
                <w:sz w:val="24"/>
                <w:szCs w:val="24"/>
              </w:rPr>
              <w:t>(</w:t>
            </w:r>
            <w:r w:rsidR="0054087C" w:rsidRPr="00497D63">
              <w:rPr>
                <w:rFonts w:ascii="Arial" w:hAnsi="Arial" w:cs="Arial"/>
                <w:sz w:val="24"/>
                <w:szCs w:val="24"/>
              </w:rPr>
              <w:t>April 10, 2019</w:t>
            </w:r>
            <w:r w:rsidRPr="00497D63">
              <w:rPr>
                <w:rFonts w:ascii="Arial" w:hAnsi="Arial" w:cs="Arial"/>
                <w:sz w:val="24"/>
                <w:szCs w:val="24"/>
              </w:rPr>
              <w:t>)</w:t>
            </w:r>
          </w:p>
        </w:tc>
      </w:tr>
      <w:tr w:rsidR="00A244C7" w:rsidRPr="00497D63" w14:paraId="04DD8967" w14:textId="77777777" w:rsidTr="0054087C">
        <w:tc>
          <w:tcPr>
            <w:tcW w:w="2137" w:type="dxa"/>
          </w:tcPr>
          <w:p w14:paraId="315DDCD5" w14:textId="7EC80CD8" w:rsidR="00A244C7" w:rsidRPr="00497D63" w:rsidRDefault="0054087C" w:rsidP="00A244C7">
            <w:pPr>
              <w:rPr>
                <w:rFonts w:ascii="Arial" w:hAnsi="Arial" w:cs="Arial"/>
                <w:sz w:val="24"/>
                <w:szCs w:val="24"/>
              </w:rPr>
            </w:pPr>
            <w:r w:rsidRPr="00497D63">
              <w:rPr>
                <w:rFonts w:ascii="Arial" w:hAnsi="Arial" w:cs="Arial"/>
                <w:sz w:val="24"/>
                <w:szCs w:val="24"/>
              </w:rPr>
              <w:t>Dealer is dealt one card face up and one face down.</w:t>
            </w:r>
          </w:p>
        </w:tc>
        <w:tc>
          <w:tcPr>
            <w:tcW w:w="1298" w:type="dxa"/>
          </w:tcPr>
          <w:p w14:paraId="78ED9C76" w14:textId="78445ABD" w:rsidR="00A244C7" w:rsidRPr="00497D63" w:rsidRDefault="0054087C" w:rsidP="00A244C7">
            <w:pPr>
              <w:rPr>
                <w:rFonts w:ascii="Arial" w:hAnsi="Arial" w:cs="Arial"/>
                <w:sz w:val="24"/>
                <w:szCs w:val="24"/>
              </w:rPr>
            </w:pPr>
            <w:r w:rsidRPr="00497D63">
              <w:rPr>
                <w:rFonts w:ascii="Arial" w:hAnsi="Arial" w:cs="Arial"/>
                <w:sz w:val="24"/>
                <w:szCs w:val="24"/>
              </w:rPr>
              <w:t>“Regular play”</w:t>
            </w:r>
          </w:p>
        </w:tc>
        <w:tc>
          <w:tcPr>
            <w:tcW w:w="3801" w:type="dxa"/>
          </w:tcPr>
          <w:p w14:paraId="4E9846D7" w14:textId="77777777" w:rsidR="00A244C7" w:rsidRPr="00497D63" w:rsidRDefault="00A244C7" w:rsidP="00A244C7">
            <w:pPr>
              <w:rPr>
                <w:rFonts w:ascii="Arial" w:hAnsi="Arial" w:cs="Arial"/>
                <w:sz w:val="24"/>
                <w:szCs w:val="24"/>
              </w:rPr>
            </w:pPr>
          </w:p>
        </w:tc>
        <w:tc>
          <w:tcPr>
            <w:tcW w:w="2610" w:type="dxa"/>
          </w:tcPr>
          <w:p w14:paraId="42E27634" w14:textId="1F6340A5" w:rsidR="00A244C7" w:rsidRPr="00497D63" w:rsidRDefault="0054087C" w:rsidP="00F64B1D">
            <w:pPr>
              <w:ind w:left="0"/>
              <w:rPr>
                <w:rFonts w:ascii="Arial" w:hAnsi="Arial" w:cs="Arial"/>
                <w:sz w:val="24"/>
                <w:szCs w:val="24"/>
              </w:rPr>
            </w:pPr>
            <w:r w:rsidRPr="00497D63">
              <w:rPr>
                <w:rFonts w:ascii="Arial" w:hAnsi="Arial" w:cs="Arial"/>
                <w:sz w:val="24"/>
                <w:szCs w:val="24"/>
              </w:rPr>
              <w:t>Pass (April 4, 2019)</w:t>
            </w:r>
          </w:p>
        </w:tc>
      </w:tr>
      <w:tr w:rsidR="00A244C7" w:rsidRPr="00497D63" w14:paraId="0C1692CD" w14:textId="77777777" w:rsidTr="0054087C">
        <w:tc>
          <w:tcPr>
            <w:tcW w:w="2137" w:type="dxa"/>
          </w:tcPr>
          <w:p w14:paraId="41ECE618" w14:textId="616E1180" w:rsidR="00A244C7" w:rsidRPr="00497D63" w:rsidRDefault="0054087C" w:rsidP="00A244C7">
            <w:pPr>
              <w:rPr>
                <w:rFonts w:ascii="Arial" w:hAnsi="Arial" w:cs="Arial"/>
                <w:sz w:val="24"/>
                <w:szCs w:val="24"/>
              </w:rPr>
            </w:pPr>
            <w:r w:rsidRPr="00497D63">
              <w:rPr>
                <w:rFonts w:ascii="Arial" w:hAnsi="Arial" w:cs="Arial"/>
                <w:sz w:val="24"/>
                <w:szCs w:val="24"/>
              </w:rPr>
              <w:t>Player wins when he has black jack</w:t>
            </w:r>
          </w:p>
        </w:tc>
        <w:tc>
          <w:tcPr>
            <w:tcW w:w="1298" w:type="dxa"/>
          </w:tcPr>
          <w:p w14:paraId="384410F8" w14:textId="3EB9D314" w:rsidR="00A244C7" w:rsidRPr="00497D63" w:rsidRDefault="0054087C" w:rsidP="00A244C7">
            <w:pPr>
              <w:rPr>
                <w:rFonts w:ascii="Arial" w:hAnsi="Arial" w:cs="Arial"/>
                <w:sz w:val="24"/>
                <w:szCs w:val="24"/>
              </w:rPr>
            </w:pPr>
            <w:r w:rsidRPr="00497D63">
              <w:rPr>
                <w:rFonts w:ascii="Arial" w:hAnsi="Arial" w:cs="Arial"/>
                <w:sz w:val="24"/>
                <w:szCs w:val="24"/>
              </w:rPr>
              <w:t>“Regular Play”</w:t>
            </w:r>
          </w:p>
        </w:tc>
        <w:tc>
          <w:tcPr>
            <w:tcW w:w="3801" w:type="dxa"/>
          </w:tcPr>
          <w:p w14:paraId="264BC34D" w14:textId="77777777" w:rsidR="00A244C7" w:rsidRPr="00497D63" w:rsidRDefault="00A244C7" w:rsidP="00A244C7">
            <w:pPr>
              <w:rPr>
                <w:rFonts w:ascii="Arial" w:hAnsi="Arial" w:cs="Arial"/>
                <w:sz w:val="24"/>
                <w:szCs w:val="24"/>
              </w:rPr>
            </w:pPr>
          </w:p>
        </w:tc>
        <w:tc>
          <w:tcPr>
            <w:tcW w:w="2610" w:type="dxa"/>
          </w:tcPr>
          <w:p w14:paraId="43902635" w14:textId="67B5D6BF" w:rsidR="00A244C7" w:rsidRPr="00497D63" w:rsidRDefault="0054087C" w:rsidP="00F64B1D">
            <w:pPr>
              <w:ind w:left="0"/>
              <w:rPr>
                <w:rFonts w:ascii="Arial" w:hAnsi="Arial" w:cs="Arial"/>
                <w:sz w:val="24"/>
                <w:szCs w:val="24"/>
              </w:rPr>
            </w:pPr>
            <w:r w:rsidRPr="00497D63">
              <w:rPr>
                <w:rFonts w:ascii="Arial" w:hAnsi="Arial" w:cs="Arial"/>
                <w:sz w:val="24"/>
                <w:szCs w:val="24"/>
              </w:rPr>
              <w:t>Pass (April 12, 2019)</w:t>
            </w:r>
          </w:p>
        </w:tc>
      </w:tr>
      <w:tr w:rsidR="00A244C7" w:rsidRPr="00497D63" w14:paraId="0B775C29" w14:textId="77777777" w:rsidTr="0054087C">
        <w:tc>
          <w:tcPr>
            <w:tcW w:w="2137" w:type="dxa"/>
          </w:tcPr>
          <w:p w14:paraId="590A8A41" w14:textId="64DFC95A" w:rsidR="00A244C7" w:rsidRPr="00497D63" w:rsidRDefault="0054087C" w:rsidP="00A244C7">
            <w:pPr>
              <w:rPr>
                <w:rFonts w:ascii="Arial" w:hAnsi="Arial" w:cs="Arial"/>
                <w:sz w:val="24"/>
                <w:szCs w:val="24"/>
              </w:rPr>
            </w:pPr>
            <w:r w:rsidRPr="00497D63">
              <w:rPr>
                <w:rFonts w:ascii="Arial" w:hAnsi="Arial" w:cs="Arial"/>
                <w:sz w:val="24"/>
                <w:szCs w:val="24"/>
              </w:rPr>
              <w:t>Dealer and player Tie</w:t>
            </w:r>
          </w:p>
        </w:tc>
        <w:tc>
          <w:tcPr>
            <w:tcW w:w="1298" w:type="dxa"/>
          </w:tcPr>
          <w:p w14:paraId="0466B9E8" w14:textId="55A1D5E3" w:rsidR="00A244C7" w:rsidRPr="00497D63" w:rsidRDefault="0054087C" w:rsidP="00A244C7">
            <w:pPr>
              <w:rPr>
                <w:rFonts w:ascii="Arial" w:hAnsi="Arial" w:cs="Arial"/>
                <w:sz w:val="24"/>
                <w:szCs w:val="24"/>
              </w:rPr>
            </w:pPr>
            <w:r w:rsidRPr="00497D63">
              <w:rPr>
                <w:rFonts w:ascii="Arial" w:hAnsi="Arial" w:cs="Arial"/>
                <w:sz w:val="24"/>
                <w:szCs w:val="24"/>
              </w:rPr>
              <w:t>“Regular Play”</w:t>
            </w:r>
          </w:p>
        </w:tc>
        <w:tc>
          <w:tcPr>
            <w:tcW w:w="3801" w:type="dxa"/>
          </w:tcPr>
          <w:p w14:paraId="73F6A809" w14:textId="77777777" w:rsidR="00A244C7" w:rsidRPr="00497D63" w:rsidRDefault="00A244C7" w:rsidP="00A244C7">
            <w:pPr>
              <w:rPr>
                <w:rFonts w:ascii="Arial" w:hAnsi="Arial" w:cs="Arial"/>
                <w:sz w:val="24"/>
                <w:szCs w:val="24"/>
              </w:rPr>
            </w:pPr>
          </w:p>
        </w:tc>
        <w:tc>
          <w:tcPr>
            <w:tcW w:w="2610" w:type="dxa"/>
          </w:tcPr>
          <w:p w14:paraId="5899484B" w14:textId="66C72D0E" w:rsidR="00A244C7" w:rsidRPr="00497D63" w:rsidRDefault="0054087C" w:rsidP="0054087C">
            <w:pPr>
              <w:ind w:left="0"/>
              <w:rPr>
                <w:rFonts w:ascii="Arial" w:hAnsi="Arial" w:cs="Arial"/>
                <w:sz w:val="24"/>
                <w:szCs w:val="24"/>
              </w:rPr>
            </w:pPr>
            <w:r w:rsidRPr="00497D63">
              <w:rPr>
                <w:rFonts w:ascii="Arial" w:hAnsi="Arial" w:cs="Arial"/>
                <w:sz w:val="24"/>
                <w:szCs w:val="24"/>
              </w:rPr>
              <w:t>Pass (April 16, 2019)</w:t>
            </w:r>
          </w:p>
        </w:tc>
      </w:tr>
      <w:tr w:rsidR="00A244C7" w:rsidRPr="00497D63" w14:paraId="2D4D6CF7" w14:textId="77777777" w:rsidTr="0054087C">
        <w:tc>
          <w:tcPr>
            <w:tcW w:w="2137" w:type="dxa"/>
          </w:tcPr>
          <w:p w14:paraId="7D174E7B" w14:textId="6ACF091B" w:rsidR="00A244C7" w:rsidRPr="00497D63" w:rsidRDefault="0054087C" w:rsidP="00A244C7">
            <w:pPr>
              <w:rPr>
                <w:rFonts w:ascii="Arial" w:hAnsi="Arial" w:cs="Arial"/>
                <w:sz w:val="24"/>
                <w:szCs w:val="24"/>
              </w:rPr>
            </w:pPr>
            <w:r w:rsidRPr="00497D63">
              <w:rPr>
                <w:rFonts w:ascii="Arial" w:hAnsi="Arial" w:cs="Arial"/>
                <w:sz w:val="24"/>
                <w:szCs w:val="24"/>
              </w:rPr>
              <w:t>Dealer Loses by going over 21</w:t>
            </w:r>
          </w:p>
        </w:tc>
        <w:tc>
          <w:tcPr>
            <w:tcW w:w="1298" w:type="dxa"/>
          </w:tcPr>
          <w:p w14:paraId="022AD0BB" w14:textId="6997CD51" w:rsidR="00A244C7" w:rsidRPr="00497D63" w:rsidRDefault="0054087C" w:rsidP="00A244C7">
            <w:pPr>
              <w:rPr>
                <w:rFonts w:ascii="Arial" w:hAnsi="Arial" w:cs="Arial"/>
                <w:sz w:val="24"/>
                <w:szCs w:val="24"/>
              </w:rPr>
            </w:pPr>
            <w:r w:rsidRPr="00497D63">
              <w:rPr>
                <w:rFonts w:ascii="Arial" w:hAnsi="Arial" w:cs="Arial"/>
                <w:sz w:val="24"/>
                <w:szCs w:val="24"/>
              </w:rPr>
              <w:t>“Regular Play”</w:t>
            </w:r>
          </w:p>
        </w:tc>
        <w:tc>
          <w:tcPr>
            <w:tcW w:w="3801" w:type="dxa"/>
          </w:tcPr>
          <w:p w14:paraId="3F9635C7" w14:textId="77777777" w:rsidR="00A244C7" w:rsidRPr="00497D63" w:rsidRDefault="00A244C7" w:rsidP="00A244C7">
            <w:pPr>
              <w:rPr>
                <w:rFonts w:ascii="Arial" w:hAnsi="Arial" w:cs="Arial"/>
                <w:sz w:val="24"/>
                <w:szCs w:val="24"/>
              </w:rPr>
            </w:pPr>
          </w:p>
        </w:tc>
        <w:tc>
          <w:tcPr>
            <w:tcW w:w="2610" w:type="dxa"/>
          </w:tcPr>
          <w:p w14:paraId="0099F4B5" w14:textId="59CF0CAE" w:rsidR="00A244C7" w:rsidRPr="00497D63" w:rsidRDefault="00F64B1D" w:rsidP="00F64B1D">
            <w:pPr>
              <w:ind w:left="0"/>
              <w:rPr>
                <w:rFonts w:ascii="Arial" w:hAnsi="Arial" w:cs="Arial"/>
                <w:sz w:val="24"/>
                <w:szCs w:val="24"/>
              </w:rPr>
            </w:pPr>
            <w:r w:rsidRPr="00497D63">
              <w:rPr>
                <w:rFonts w:ascii="Arial" w:hAnsi="Arial" w:cs="Arial"/>
                <w:sz w:val="24"/>
                <w:szCs w:val="24"/>
              </w:rPr>
              <w:t>Pass (April 16, 2019)</w:t>
            </w:r>
          </w:p>
        </w:tc>
      </w:tr>
      <w:tr w:rsidR="00A244C7" w:rsidRPr="00497D63" w14:paraId="3244F392" w14:textId="77777777" w:rsidTr="0054087C">
        <w:tc>
          <w:tcPr>
            <w:tcW w:w="2137" w:type="dxa"/>
          </w:tcPr>
          <w:p w14:paraId="0E5A15D4" w14:textId="415011B7" w:rsidR="00A244C7" w:rsidRPr="00497D63" w:rsidRDefault="00F64B1D" w:rsidP="00A244C7">
            <w:pPr>
              <w:rPr>
                <w:rFonts w:ascii="Arial" w:hAnsi="Arial" w:cs="Arial"/>
                <w:sz w:val="24"/>
                <w:szCs w:val="24"/>
              </w:rPr>
            </w:pPr>
            <w:r w:rsidRPr="00497D63">
              <w:rPr>
                <w:rFonts w:ascii="Arial" w:hAnsi="Arial" w:cs="Arial"/>
                <w:sz w:val="24"/>
                <w:szCs w:val="24"/>
              </w:rPr>
              <w:t>Player loses by going over 21</w:t>
            </w:r>
          </w:p>
        </w:tc>
        <w:tc>
          <w:tcPr>
            <w:tcW w:w="1298" w:type="dxa"/>
          </w:tcPr>
          <w:p w14:paraId="310419AE" w14:textId="09F54188" w:rsidR="00A244C7" w:rsidRPr="00497D63" w:rsidRDefault="0054087C" w:rsidP="00A244C7">
            <w:pPr>
              <w:rPr>
                <w:rFonts w:ascii="Arial" w:hAnsi="Arial" w:cs="Arial"/>
                <w:sz w:val="24"/>
                <w:szCs w:val="24"/>
              </w:rPr>
            </w:pPr>
            <w:r w:rsidRPr="00497D63">
              <w:rPr>
                <w:rFonts w:ascii="Arial" w:hAnsi="Arial" w:cs="Arial"/>
                <w:sz w:val="24"/>
                <w:szCs w:val="24"/>
              </w:rPr>
              <w:t xml:space="preserve">“Regular </w:t>
            </w:r>
            <w:r w:rsidR="00F64B1D" w:rsidRPr="00497D63">
              <w:rPr>
                <w:rFonts w:ascii="Arial" w:hAnsi="Arial" w:cs="Arial"/>
                <w:sz w:val="24"/>
                <w:szCs w:val="24"/>
              </w:rPr>
              <w:t>Play”</w:t>
            </w:r>
          </w:p>
        </w:tc>
        <w:tc>
          <w:tcPr>
            <w:tcW w:w="3801" w:type="dxa"/>
          </w:tcPr>
          <w:p w14:paraId="0559F820" w14:textId="77777777" w:rsidR="00A244C7" w:rsidRPr="00497D63" w:rsidRDefault="00A244C7" w:rsidP="00A244C7">
            <w:pPr>
              <w:rPr>
                <w:rFonts w:ascii="Arial" w:hAnsi="Arial" w:cs="Arial"/>
                <w:sz w:val="24"/>
                <w:szCs w:val="24"/>
              </w:rPr>
            </w:pPr>
          </w:p>
        </w:tc>
        <w:tc>
          <w:tcPr>
            <w:tcW w:w="2610" w:type="dxa"/>
          </w:tcPr>
          <w:p w14:paraId="67909F87" w14:textId="436823B9" w:rsidR="00A244C7" w:rsidRPr="00497D63" w:rsidRDefault="00F64B1D" w:rsidP="00F64B1D">
            <w:pPr>
              <w:ind w:left="0"/>
              <w:rPr>
                <w:rFonts w:ascii="Arial" w:hAnsi="Arial" w:cs="Arial"/>
                <w:sz w:val="24"/>
                <w:szCs w:val="24"/>
              </w:rPr>
            </w:pPr>
            <w:r w:rsidRPr="00497D63">
              <w:rPr>
                <w:rFonts w:ascii="Arial" w:hAnsi="Arial" w:cs="Arial"/>
                <w:sz w:val="24"/>
                <w:szCs w:val="24"/>
              </w:rPr>
              <w:t>Pass (April 16, 2019)</w:t>
            </w:r>
          </w:p>
        </w:tc>
      </w:tr>
      <w:tr w:rsidR="00A244C7" w:rsidRPr="00497D63" w14:paraId="1627C6D9" w14:textId="77777777" w:rsidTr="0054087C">
        <w:tc>
          <w:tcPr>
            <w:tcW w:w="2137" w:type="dxa"/>
          </w:tcPr>
          <w:p w14:paraId="1A40EB07" w14:textId="77777777" w:rsidR="00A244C7" w:rsidRPr="00497D63" w:rsidRDefault="00A244C7" w:rsidP="00A244C7">
            <w:pPr>
              <w:rPr>
                <w:rFonts w:ascii="Arial" w:hAnsi="Arial" w:cs="Arial"/>
                <w:sz w:val="24"/>
                <w:szCs w:val="24"/>
              </w:rPr>
            </w:pPr>
          </w:p>
        </w:tc>
        <w:tc>
          <w:tcPr>
            <w:tcW w:w="1298" w:type="dxa"/>
          </w:tcPr>
          <w:p w14:paraId="47852DDB" w14:textId="77777777" w:rsidR="00A244C7" w:rsidRPr="00497D63" w:rsidRDefault="00A244C7" w:rsidP="00A244C7">
            <w:pPr>
              <w:rPr>
                <w:rFonts w:ascii="Arial" w:hAnsi="Arial" w:cs="Arial"/>
                <w:sz w:val="24"/>
                <w:szCs w:val="24"/>
              </w:rPr>
            </w:pPr>
          </w:p>
        </w:tc>
        <w:tc>
          <w:tcPr>
            <w:tcW w:w="3801" w:type="dxa"/>
          </w:tcPr>
          <w:p w14:paraId="5B3CFAE1" w14:textId="77777777" w:rsidR="00A244C7" w:rsidRPr="00497D63" w:rsidRDefault="00A244C7" w:rsidP="00A244C7">
            <w:pPr>
              <w:rPr>
                <w:rFonts w:ascii="Arial" w:hAnsi="Arial" w:cs="Arial"/>
                <w:sz w:val="24"/>
                <w:szCs w:val="24"/>
              </w:rPr>
            </w:pPr>
          </w:p>
        </w:tc>
        <w:tc>
          <w:tcPr>
            <w:tcW w:w="2610" w:type="dxa"/>
          </w:tcPr>
          <w:p w14:paraId="4D717F27" w14:textId="77777777" w:rsidR="00A244C7" w:rsidRPr="00497D63" w:rsidRDefault="00A244C7" w:rsidP="00A244C7">
            <w:pPr>
              <w:rPr>
                <w:rFonts w:ascii="Arial" w:hAnsi="Arial" w:cs="Arial"/>
                <w:sz w:val="24"/>
                <w:szCs w:val="24"/>
              </w:rPr>
            </w:pPr>
          </w:p>
        </w:tc>
      </w:tr>
    </w:tbl>
    <w:p w14:paraId="1C41C982" w14:textId="733A2BAC" w:rsidR="009C3EC0" w:rsidRPr="00497D63" w:rsidRDefault="009C3EC0" w:rsidP="00497D63">
      <w:pPr>
        <w:pStyle w:val="Heading2"/>
        <w:ind w:left="0"/>
        <w:rPr>
          <w:rFonts w:ascii="Arial" w:hAnsi="Arial" w:cs="Arial"/>
        </w:rPr>
      </w:pPr>
      <w:r w:rsidRPr="00497D63">
        <w:rPr>
          <w:rFonts w:ascii="Arial" w:hAnsi="Arial" w:cs="Arial"/>
        </w:rPr>
        <w:t xml:space="preserve"> </w:t>
      </w:r>
    </w:p>
    <w:sectPr w:rsidR="009C3EC0" w:rsidRPr="00497D63">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2128E" w14:textId="77777777" w:rsidR="0072272D" w:rsidRDefault="0072272D">
      <w:r>
        <w:separator/>
      </w:r>
    </w:p>
    <w:p w14:paraId="43EEB2EB" w14:textId="77777777" w:rsidR="0072272D" w:rsidRDefault="0072272D"/>
  </w:endnote>
  <w:endnote w:type="continuationSeparator" w:id="0">
    <w:p w14:paraId="7B9CFB85" w14:textId="77777777" w:rsidR="0072272D" w:rsidRDefault="0072272D">
      <w:r>
        <w:continuationSeparator/>
      </w:r>
    </w:p>
    <w:p w14:paraId="506A1101" w14:textId="77777777" w:rsidR="0072272D" w:rsidRDefault="007227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31B466C3" w14:textId="77777777" w:rsidTr="00B87079">
      <w:tc>
        <w:tcPr>
          <w:tcW w:w="750" w:type="pct"/>
        </w:tcPr>
        <w:p w14:paraId="0BFEC2B5" w14:textId="77777777" w:rsidR="00907CBB" w:rsidRDefault="00B802D9" w:rsidP="00B802D9">
          <w:pPr>
            <w:pStyle w:val="Footer"/>
          </w:pPr>
          <w:r>
            <w:t>2019</w:t>
          </w:r>
        </w:p>
      </w:tc>
      <w:tc>
        <w:tcPr>
          <w:tcW w:w="3500" w:type="pct"/>
        </w:tcPr>
        <w:p w14:paraId="47804D87" w14:textId="77777777" w:rsidR="00907CBB" w:rsidRDefault="0072272D" w:rsidP="00B87079">
          <w:pPr>
            <w:pStyle w:val="Footer"/>
            <w:jc w:val="center"/>
          </w:pPr>
          <w:sdt>
            <w:sdtPr>
              <w:alias w:val="Title:"/>
              <w:tag w:val="Title:"/>
              <w:id w:val="1144241896"/>
              <w:placeholder>
                <w:docPart w:val="1122F982797F4A09977CD0630BBAAF3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0A7BD9">
                <w:rPr>
                  <w:lang w:val="en-CA"/>
                </w:rPr>
                <w:t>SYST 17796 D</w:t>
              </w:r>
              <w:r w:rsidR="006616C6">
                <w:rPr>
                  <w:lang w:val="en-CA"/>
                </w:rPr>
                <w:t>eliverable 3</w:t>
              </w:r>
            </w:sdtContent>
          </w:sdt>
        </w:p>
      </w:tc>
      <w:tc>
        <w:tcPr>
          <w:tcW w:w="750" w:type="pct"/>
        </w:tcPr>
        <w:p w14:paraId="202B2197" w14:textId="77777777" w:rsidR="00907CBB" w:rsidRDefault="00107CB6">
          <w:pPr>
            <w:pStyle w:val="Footer"/>
            <w:jc w:val="right"/>
          </w:pPr>
          <w:r>
            <w:fldChar w:fldCharType="begin"/>
          </w:r>
          <w:r>
            <w:instrText xml:space="preserve"> PAGE  \* Arabic </w:instrText>
          </w:r>
          <w:r>
            <w:fldChar w:fldCharType="separate"/>
          </w:r>
          <w:r w:rsidR="00030E3A">
            <w:rPr>
              <w:noProof/>
            </w:rPr>
            <w:t>1</w:t>
          </w:r>
          <w:r>
            <w:fldChar w:fldCharType="end"/>
          </w:r>
        </w:p>
      </w:tc>
    </w:tr>
  </w:tbl>
  <w:p w14:paraId="70D71690"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CD48B" w14:textId="77777777" w:rsidR="0072272D" w:rsidRDefault="0072272D">
      <w:r>
        <w:separator/>
      </w:r>
    </w:p>
    <w:p w14:paraId="6FB28C45" w14:textId="77777777" w:rsidR="0072272D" w:rsidRDefault="0072272D"/>
  </w:footnote>
  <w:footnote w:type="continuationSeparator" w:id="0">
    <w:p w14:paraId="5F3BF017" w14:textId="77777777" w:rsidR="0072272D" w:rsidRDefault="0072272D">
      <w:r>
        <w:continuationSeparator/>
      </w:r>
    </w:p>
    <w:p w14:paraId="19768005" w14:textId="77777777" w:rsidR="0072272D" w:rsidRDefault="007227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8A2B7" w14:textId="77777777" w:rsidR="00907CBB" w:rsidRDefault="009C3EC0" w:rsidP="009C3EC0">
    <w:pPr>
      <w:pStyle w:val="Header"/>
      <w:jc w:val="left"/>
    </w:pPr>
    <w:r>
      <w:tab/>
    </w:r>
    <w:r>
      <w:tab/>
    </w:r>
    <w:r>
      <w:tab/>
    </w:r>
    <w:r>
      <w:tab/>
    </w:r>
    <w:r>
      <w:tab/>
    </w:r>
    <w:r>
      <w:tab/>
    </w:r>
    <w:r>
      <w:tab/>
    </w:r>
    <w:r>
      <w:tab/>
    </w:r>
    <w:r>
      <w:tab/>
    </w:r>
    <w:r>
      <w:tab/>
    </w:r>
    <w:r>
      <w:tab/>
    </w:r>
    <w:r>
      <w:tab/>
    </w:r>
    <w:r>
      <w:tab/>
    </w:r>
    <w:r>
      <w:tab/>
    </w:r>
    <w:r>
      <w:tab/>
    </w:r>
    <w:r>
      <w:tab/>
    </w:r>
    <w:r>
      <w:tab/>
    </w:r>
    <w:r>
      <w:tab/>
    </w:r>
    <w:r>
      <w:tab/>
    </w:r>
    <w:r>
      <w:tab/>
    </w:r>
    <w:r>
      <w:tab/>
    </w:r>
    <w:r>
      <w:tab/>
    </w:r>
    <w:r>
      <w:tab/>
    </w:r>
    <w:r>
      <w:tab/>
      <w:t>Student Version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DD453" w14:textId="77777777" w:rsidR="00736E05" w:rsidRDefault="00736E05">
    <w:pPr>
      <w:pStyle w:val="Header"/>
    </w:pPr>
    <w:r>
      <w:rPr>
        <w:noProof/>
        <w:lang w:val="en-CA" w:eastAsia="en-CA"/>
      </w:rPr>
      <mc:AlternateContent>
        <mc:Choice Requires="wpg">
          <w:drawing>
            <wp:anchor distT="0" distB="0" distL="114300" distR="114300" simplePos="0" relativeHeight="251659264" behindDoc="1" locked="0" layoutInCell="1" allowOverlap="1" wp14:anchorId="0A280601" wp14:editId="3C7AFBB4">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A32729"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94b6d2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527EE"/>
    <w:multiLevelType w:val="hybridMultilevel"/>
    <w:tmpl w:val="09BCDB62"/>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15:restartNumberingAfterBreak="0">
    <w:nsid w:val="0DC145F8"/>
    <w:multiLevelType w:val="hybridMultilevel"/>
    <w:tmpl w:val="FEDAB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4CC5DF5"/>
    <w:multiLevelType w:val="hybridMultilevel"/>
    <w:tmpl w:val="6506FA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485E5B"/>
    <w:multiLevelType w:val="hybridMultilevel"/>
    <w:tmpl w:val="015A1234"/>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5" w15:restartNumberingAfterBreak="0">
    <w:nsid w:val="69F51806"/>
    <w:multiLevelType w:val="hybridMultilevel"/>
    <w:tmpl w:val="9B56A1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0"/>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EF"/>
    <w:rsid w:val="00030E3A"/>
    <w:rsid w:val="000652B2"/>
    <w:rsid w:val="00067E02"/>
    <w:rsid w:val="000A7BD9"/>
    <w:rsid w:val="00107CB6"/>
    <w:rsid w:val="00125048"/>
    <w:rsid w:val="0013333F"/>
    <w:rsid w:val="00155DFF"/>
    <w:rsid w:val="00193898"/>
    <w:rsid w:val="002B21AE"/>
    <w:rsid w:val="00312DD5"/>
    <w:rsid w:val="0033593E"/>
    <w:rsid w:val="003552B7"/>
    <w:rsid w:val="003E050C"/>
    <w:rsid w:val="004534A5"/>
    <w:rsid w:val="004566FA"/>
    <w:rsid w:val="00495232"/>
    <w:rsid w:val="00497D63"/>
    <w:rsid w:val="004A4EC4"/>
    <w:rsid w:val="005331CA"/>
    <w:rsid w:val="0054087C"/>
    <w:rsid w:val="005504AE"/>
    <w:rsid w:val="005504EB"/>
    <w:rsid w:val="00596963"/>
    <w:rsid w:val="00660B21"/>
    <w:rsid w:val="006616C6"/>
    <w:rsid w:val="0067548D"/>
    <w:rsid w:val="007069A0"/>
    <w:rsid w:val="00714CE5"/>
    <w:rsid w:val="0072272D"/>
    <w:rsid w:val="00731758"/>
    <w:rsid w:val="00736E05"/>
    <w:rsid w:val="00786019"/>
    <w:rsid w:val="00822A8D"/>
    <w:rsid w:val="00831731"/>
    <w:rsid w:val="00852FE0"/>
    <w:rsid w:val="00874542"/>
    <w:rsid w:val="00907CBB"/>
    <w:rsid w:val="00913AE4"/>
    <w:rsid w:val="009276CC"/>
    <w:rsid w:val="009642D7"/>
    <w:rsid w:val="00976A9B"/>
    <w:rsid w:val="0099384F"/>
    <w:rsid w:val="009A32A1"/>
    <w:rsid w:val="009C3EC0"/>
    <w:rsid w:val="00A244C7"/>
    <w:rsid w:val="00A72CC5"/>
    <w:rsid w:val="00A86D6A"/>
    <w:rsid w:val="00B1036B"/>
    <w:rsid w:val="00B55F12"/>
    <w:rsid w:val="00B66369"/>
    <w:rsid w:val="00B802D9"/>
    <w:rsid w:val="00B87079"/>
    <w:rsid w:val="00B95F17"/>
    <w:rsid w:val="00C41938"/>
    <w:rsid w:val="00C64B77"/>
    <w:rsid w:val="00CB5473"/>
    <w:rsid w:val="00CE2CEF"/>
    <w:rsid w:val="00CF2211"/>
    <w:rsid w:val="00D2526A"/>
    <w:rsid w:val="00D430A2"/>
    <w:rsid w:val="00D7273E"/>
    <w:rsid w:val="00D83A20"/>
    <w:rsid w:val="00DA0B66"/>
    <w:rsid w:val="00E279B8"/>
    <w:rsid w:val="00E3505E"/>
    <w:rsid w:val="00E52428"/>
    <w:rsid w:val="00E756E6"/>
    <w:rsid w:val="00EA05B8"/>
    <w:rsid w:val="00EB203B"/>
    <w:rsid w:val="00F6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116D65"/>
  <w15:chartTrackingRefBased/>
  <w15:docId w15:val="{BE26236D-7283-4ABC-9570-D34867B1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0652B2"/>
    <w:pPr>
      <w:ind w:left="720"/>
      <w:contextualSpacing/>
    </w:pPr>
  </w:style>
  <w:style w:type="paragraph" w:styleId="BalloonText">
    <w:name w:val="Balloon Text"/>
    <w:basedOn w:val="Normal"/>
    <w:link w:val="BalloonTextChar"/>
    <w:uiPriority w:val="99"/>
    <w:semiHidden/>
    <w:unhideWhenUsed/>
    <w:rsid w:val="00497D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D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Squigie16/BlackJa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5A95DEEF134E6FA249327F4AD0AFA4"/>
        <w:category>
          <w:name w:val="General"/>
          <w:gallery w:val="placeholder"/>
        </w:category>
        <w:types>
          <w:type w:val="bbPlcHdr"/>
        </w:types>
        <w:behaviors>
          <w:behavior w:val="content"/>
        </w:behaviors>
        <w:guid w:val="{94BCABD6-2C0D-4614-A147-384134B8D207}"/>
      </w:docPartPr>
      <w:docPartBody>
        <w:p w:rsidR="00A71AB7" w:rsidRDefault="00332C49">
          <w:pPr>
            <w:pStyle w:val="855A95DEEF134E6FA249327F4AD0AFA4"/>
          </w:pPr>
          <w:r>
            <w:t>Version</w:t>
          </w:r>
        </w:p>
      </w:docPartBody>
    </w:docPart>
    <w:docPart>
      <w:docPartPr>
        <w:name w:val="1122F982797F4A09977CD0630BBAAF37"/>
        <w:category>
          <w:name w:val="General"/>
          <w:gallery w:val="placeholder"/>
        </w:category>
        <w:types>
          <w:type w:val="bbPlcHdr"/>
        </w:types>
        <w:behaviors>
          <w:behavior w:val="content"/>
        </w:behaviors>
        <w:guid w:val="{00952524-6FA0-45E2-BF8F-C6B7340DD6E4}"/>
      </w:docPartPr>
      <w:docPartBody>
        <w:p w:rsidR="00A71AB7" w:rsidRDefault="00332C49">
          <w:pPr>
            <w:pStyle w:val="1122F982797F4A09977CD0630BBAAF37"/>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1D"/>
    <w:rsid w:val="00147792"/>
    <w:rsid w:val="001B003C"/>
    <w:rsid w:val="00332C49"/>
    <w:rsid w:val="00386F1D"/>
    <w:rsid w:val="00593EB9"/>
    <w:rsid w:val="00A71AB7"/>
    <w:rsid w:val="00B84A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5A95DEEF134E6FA249327F4AD0AFA4">
    <w:name w:val="855A95DEEF134E6FA249327F4AD0AFA4"/>
  </w:style>
  <w:style w:type="paragraph" w:customStyle="1" w:styleId="19C24CC586064F769371522C5B74EF14">
    <w:name w:val="19C24CC586064F769371522C5B74EF14"/>
  </w:style>
  <w:style w:type="paragraph" w:customStyle="1" w:styleId="8A33AC83DF59413F8C41043C37D06A8F">
    <w:name w:val="8A33AC83DF59413F8C41043C37D06A8F"/>
  </w:style>
  <w:style w:type="paragraph" w:customStyle="1" w:styleId="0B16BD594BDE4655AB2E5C4DAF1D99BC">
    <w:name w:val="0B16BD594BDE4655AB2E5C4DAF1D99BC"/>
  </w:style>
  <w:style w:type="paragraph" w:customStyle="1" w:styleId="E23F7554FFCD40B28CDAAA997D62339A">
    <w:name w:val="E23F7554FFCD40B28CDAAA997D62339A"/>
  </w:style>
  <w:style w:type="paragraph" w:customStyle="1" w:styleId="02F8A8255E79415981A9F403E650E586">
    <w:name w:val="02F8A8255E79415981A9F403E650E586"/>
  </w:style>
  <w:style w:type="paragraph" w:customStyle="1" w:styleId="4FE0668E3D6F48C9B157985FD5121F3B">
    <w:name w:val="4FE0668E3D6F48C9B157985FD5121F3B"/>
  </w:style>
  <w:style w:type="paragraph" w:customStyle="1" w:styleId="0B81C6A44EE5411BB3A67C51EA11A7AF">
    <w:name w:val="0B81C6A44EE5411BB3A67C51EA11A7AF"/>
  </w:style>
  <w:style w:type="paragraph" w:customStyle="1" w:styleId="5FEDBFB7922D4923B7A420B8A3C08EF1">
    <w:name w:val="5FEDBFB7922D4923B7A420B8A3C08EF1"/>
  </w:style>
  <w:style w:type="paragraph" w:customStyle="1" w:styleId="DF2C3E83993A48C28B3D725E6A3B702E">
    <w:name w:val="DF2C3E83993A48C28B3D725E6A3B702E"/>
  </w:style>
  <w:style w:type="paragraph" w:customStyle="1" w:styleId="60B7E75D26044746831C6DF1296106D9">
    <w:name w:val="60B7E75D26044746831C6DF1296106D9"/>
  </w:style>
  <w:style w:type="paragraph" w:customStyle="1" w:styleId="83086A56C2D64B5FB1A4E2ACBD293D43">
    <w:name w:val="83086A56C2D64B5FB1A4E2ACBD293D43"/>
  </w:style>
  <w:style w:type="paragraph" w:customStyle="1" w:styleId="B5FF9C7567384D349D6666E0442E8A2A">
    <w:name w:val="B5FF9C7567384D349D6666E0442E8A2A"/>
  </w:style>
  <w:style w:type="paragraph" w:customStyle="1" w:styleId="D781D2E71FE44E7C9AC5CC639066931F">
    <w:name w:val="D781D2E71FE44E7C9AC5CC639066931F"/>
  </w:style>
  <w:style w:type="paragraph" w:customStyle="1" w:styleId="547E8194367441D490047796D10AE42C">
    <w:name w:val="547E8194367441D490047796D10AE42C"/>
  </w:style>
  <w:style w:type="paragraph" w:customStyle="1" w:styleId="1EA3248B40AF4C0F81DBF462825D31CA">
    <w:name w:val="1EA3248B40AF4C0F81DBF462825D31CA"/>
  </w:style>
  <w:style w:type="paragraph" w:customStyle="1" w:styleId="013B93CB91C14E99859E51024B629419">
    <w:name w:val="013B93CB91C14E99859E51024B629419"/>
  </w:style>
  <w:style w:type="paragraph" w:customStyle="1" w:styleId="989D44EDBA0048F4B91ECF8ACF2B2C08">
    <w:name w:val="989D44EDBA0048F4B91ECF8ACF2B2C08"/>
  </w:style>
  <w:style w:type="paragraph" w:customStyle="1" w:styleId="39330E1911A348C19B6B9E3EC440CA14">
    <w:name w:val="39330E1911A348C19B6B9E3EC440CA14"/>
  </w:style>
  <w:style w:type="paragraph" w:customStyle="1" w:styleId="15150C0ABF8E4F929C09E402DD86B91B">
    <w:name w:val="15150C0ABF8E4F929C09E402DD86B91B"/>
  </w:style>
  <w:style w:type="paragraph" w:customStyle="1" w:styleId="1AD8EF434E49402FA3FF53D4210FB438">
    <w:name w:val="1AD8EF434E49402FA3FF53D4210FB438"/>
  </w:style>
  <w:style w:type="paragraph" w:customStyle="1" w:styleId="5EE000D99C7B4B459AEA02141762F84E">
    <w:name w:val="5EE000D99C7B4B459AEA02141762F84E"/>
  </w:style>
  <w:style w:type="paragraph" w:customStyle="1" w:styleId="2C6314009AD04E4BB02703CB465E9944">
    <w:name w:val="2C6314009AD04E4BB02703CB465E9944"/>
  </w:style>
  <w:style w:type="paragraph" w:customStyle="1" w:styleId="886C0E5990154BA99456043FFB65893A">
    <w:name w:val="886C0E5990154BA99456043FFB65893A"/>
  </w:style>
  <w:style w:type="paragraph" w:customStyle="1" w:styleId="4FC8430EB69A49F481D1A593B6038DB1">
    <w:name w:val="4FC8430EB69A49F481D1A593B6038DB1"/>
  </w:style>
  <w:style w:type="paragraph" w:customStyle="1" w:styleId="106AAAF641BF40849D81636385BB13B9">
    <w:name w:val="106AAAF641BF40849D81636385BB13B9"/>
  </w:style>
  <w:style w:type="paragraph" w:customStyle="1" w:styleId="5C0A7D8613B444EE95C4359C56616E6E">
    <w:name w:val="5C0A7D8613B444EE95C4359C56616E6E"/>
  </w:style>
  <w:style w:type="paragraph" w:customStyle="1" w:styleId="A75999F1C6CC4550A298ABF78EF37F76">
    <w:name w:val="A75999F1C6CC4550A298ABF78EF37F76"/>
  </w:style>
  <w:style w:type="paragraph" w:customStyle="1" w:styleId="A1E9DFF7A334440FBA087DC2B8FD2A81">
    <w:name w:val="A1E9DFF7A334440FBA087DC2B8FD2A81"/>
  </w:style>
  <w:style w:type="paragraph" w:customStyle="1" w:styleId="74F5D1B87E9947CEB6C150D9A9765060">
    <w:name w:val="74F5D1B87E9947CEB6C150D9A9765060"/>
  </w:style>
  <w:style w:type="paragraph" w:customStyle="1" w:styleId="BBC0373649A44BA2844648C9FC450871">
    <w:name w:val="BBC0373649A44BA2844648C9FC450871"/>
  </w:style>
  <w:style w:type="paragraph" w:customStyle="1" w:styleId="6C55200FEC7B4427BA6B7EB49500C7CF">
    <w:name w:val="6C55200FEC7B4427BA6B7EB49500C7CF"/>
  </w:style>
  <w:style w:type="paragraph" w:customStyle="1" w:styleId="A07866A71389475DB0AD0929360CCE44">
    <w:name w:val="A07866A71389475DB0AD0929360CCE44"/>
  </w:style>
  <w:style w:type="paragraph" w:customStyle="1" w:styleId="65A04031E3A24DA48767901303887CB8">
    <w:name w:val="65A04031E3A24DA48767901303887CB8"/>
  </w:style>
  <w:style w:type="paragraph" w:customStyle="1" w:styleId="A42F5F4055DC4F918FF919ED6EE906A4">
    <w:name w:val="A42F5F4055DC4F918FF919ED6EE906A4"/>
  </w:style>
  <w:style w:type="paragraph" w:customStyle="1" w:styleId="976003B288294F6EB3A043EBA75DF704">
    <w:name w:val="976003B288294F6EB3A043EBA75DF704"/>
  </w:style>
  <w:style w:type="paragraph" w:customStyle="1" w:styleId="B4A88B24BA7D49E3904A25A439E6374E">
    <w:name w:val="B4A88B24BA7D49E3904A25A439E6374E"/>
  </w:style>
  <w:style w:type="paragraph" w:customStyle="1" w:styleId="774D562D76884A9288689F3BCAAAAC27">
    <w:name w:val="774D562D76884A9288689F3BCAAAAC27"/>
  </w:style>
  <w:style w:type="paragraph" w:customStyle="1" w:styleId="74E6120255254B5DAD7DB7BA5BA0E318">
    <w:name w:val="74E6120255254B5DAD7DB7BA5BA0E318"/>
  </w:style>
  <w:style w:type="paragraph" w:customStyle="1" w:styleId="8495F411171C4C8F8AFB6974EF4C5AE5">
    <w:name w:val="8495F411171C4C8F8AFB6974EF4C5AE5"/>
  </w:style>
  <w:style w:type="paragraph" w:customStyle="1" w:styleId="A6E35F6C6FC34E0D893B2351689764AF">
    <w:name w:val="A6E35F6C6FC34E0D893B2351689764AF"/>
  </w:style>
  <w:style w:type="paragraph" w:customStyle="1" w:styleId="AF1FE65A2716403BB55B10E42EDC0496">
    <w:name w:val="AF1FE65A2716403BB55B10E42EDC0496"/>
  </w:style>
  <w:style w:type="paragraph" w:customStyle="1" w:styleId="0AF8BA9D87344ACBA5EA82A6D669A5B8">
    <w:name w:val="0AF8BA9D87344ACBA5EA82A6D669A5B8"/>
  </w:style>
  <w:style w:type="paragraph" w:customStyle="1" w:styleId="36C2D3E62F2F4C4D9427A4D1FF15A23F">
    <w:name w:val="36C2D3E62F2F4C4D9427A4D1FF15A23F"/>
  </w:style>
  <w:style w:type="paragraph" w:customStyle="1" w:styleId="04D2A34C42EE41B0B16F0DB5DE96348C">
    <w:name w:val="04D2A34C42EE41B0B16F0DB5DE96348C"/>
  </w:style>
  <w:style w:type="paragraph" w:customStyle="1" w:styleId="7513520C4C7841DBB8B1C56B64D8C8B8">
    <w:name w:val="7513520C4C7841DBB8B1C56B64D8C8B8"/>
  </w:style>
  <w:style w:type="paragraph" w:customStyle="1" w:styleId="C31EFE8471EF4B41BA9D148842C9EF3B">
    <w:name w:val="C31EFE8471EF4B41BA9D148842C9EF3B"/>
  </w:style>
  <w:style w:type="paragraph" w:customStyle="1" w:styleId="DDBFA61F02124D7CB5F909EACC2E03B8">
    <w:name w:val="DDBFA61F02124D7CB5F909EACC2E03B8"/>
  </w:style>
  <w:style w:type="paragraph" w:customStyle="1" w:styleId="71CEBF64181241849144F4CC3987681B">
    <w:name w:val="71CEBF64181241849144F4CC3987681B"/>
  </w:style>
  <w:style w:type="character" w:styleId="Strong">
    <w:name w:val="Strong"/>
    <w:basedOn w:val="DefaultParagraphFont"/>
    <w:uiPriority w:val="1"/>
    <w:qFormat/>
    <w:rPr>
      <w:b/>
      <w:bCs/>
    </w:rPr>
  </w:style>
  <w:style w:type="paragraph" w:customStyle="1" w:styleId="402E44780C704E4AA8C81228940DDB81">
    <w:name w:val="402E44780C704E4AA8C81228940DDB81"/>
  </w:style>
  <w:style w:type="paragraph" w:customStyle="1" w:styleId="D265683B68984CE9B4F43A0D97F898B7">
    <w:name w:val="D265683B68984CE9B4F43A0D97F898B7"/>
  </w:style>
  <w:style w:type="paragraph" w:customStyle="1" w:styleId="5C844003D4764020B762550388FA6A8C">
    <w:name w:val="5C844003D4764020B762550388FA6A8C"/>
  </w:style>
  <w:style w:type="paragraph" w:customStyle="1" w:styleId="7BFC9F92C39443DDB1D5ACC5DF30F972">
    <w:name w:val="7BFC9F92C39443DDB1D5ACC5DF30F972"/>
  </w:style>
  <w:style w:type="paragraph" w:customStyle="1" w:styleId="685C3F478C7C40F586359AFAE49FD18A">
    <w:name w:val="685C3F478C7C40F586359AFAE49FD18A"/>
  </w:style>
  <w:style w:type="paragraph" w:customStyle="1" w:styleId="69B45D906BC14902B5A704B671C1F55D">
    <w:name w:val="69B45D906BC14902B5A704B671C1F55D"/>
  </w:style>
  <w:style w:type="paragraph" w:customStyle="1" w:styleId="15B718D84F774ED198F38FDEBD87E9D4">
    <w:name w:val="15B718D84F774ED198F38FDEBD87E9D4"/>
  </w:style>
  <w:style w:type="paragraph" w:customStyle="1" w:styleId="6B2D6A4E599B4CFBBDEBF1EA68BFFD16">
    <w:name w:val="6B2D6A4E599B4CFBBDEBF1EA68BFFD16"/>
  </w:style>
  <w:style w:type="paragraph" w:customStyle="1" w:styleId="C941E188AF814135931C6E46FAE64C15">
    <w:name w:val="C941E188AF814135931C6E46FAE64C15"/>
  </w:style>
  <w:style w:type="paragraph" w:customStyle="1" w:styleId="99D77A5D69474CD6A3624858C2314318">
    <w:name w:val="99D77A5D69474CD6A3624858C2314318"/>
  </w:style>
  <w:style w:type="paragraph" w:customStyle="1" w:styleId="D73D9AE8683445029CEFF0EDAED4294C">
    <w:name w:val="D73D9AE8683445029CEFF0EDAED4294C"/>
  </w:style>
  <w:style w:type="paragraph" w:customStyle="1" w:styleId="9F06ADC1557B4CB4BA00646C8C7FC7D8">
    <w:name w:val="9F06ADC1557B4CB4BA00646C8C7FC7D8"/>
  </w:style>
  <w:style w:type="paragraph" w:customStyle="1" w:styleId="55CBF6B2F9464D519B67F7B99896E948">
    <w:name w:val="55CBF6B2F9464D519B67F7B99896E948"/>
  </w:style>
  <w:style w:type="paragraph" w:customStyle="1" w:styleId="D7B66B0541D746AFADFFE614D0431A33">
    <w:name w:val="D7B66B0541D746AFADFFE614D0431A33"/>
  </w:style>
  <w:style w:type="paragraph" w:customStyle="1" w:styleId="B6C9A034F65F449197F815F718D26B29">
    <w:name w:val="B6C9A034F65F449197F815F718D26B29"/>
  </w:style>
  <w:style w:type="paragraph" w:customStyle="1" w:styleId="862F704021DB427C9CD1D8552DEC2A18">
    <w:name w:val="862F704021DB427C9CD1D8552DEC2A18"/>
  </w:style>
  <w:style w:type="paragraph" w:customStyle="1" w:styleId="E825C78AA03D4D3B9273867157FC0B9D">
    <w:name w:val="E825C78AA03D4D3B9273867157FC0B9D"/>
  </w:style>
  <w:style w:type="paragraph" w:customStyle="1" w:styleId="A378E10CCD974131B55DAFF4ACE55C26">
    <w:name w:val="A378E10CCD974131B55DAFF4ACE55C26"/>
  </w:style>
  <w:style w:type="paragraph" w:customStyle="1" w:styleId="BA54BB35D25A4979B36C2D2F2BAA21E3">
    <w:name w:val="BA54BB35D25A4979B36C2D2F2BAA21E3"/>
  </w:style>
  <w:style w:type="paragraph" w:customStyle="1" w:styleId="26BC4115BF224497BC82E8CB125713E5">
    <w:name w:val="26BC4115BF224497BC82E8CB125713E5"/>
  </w:style>
  <w:style w:type="paragraph" w:customStyle="1" w:styleId="D839FB86ADE44D229F757229391F51EB">
    <w:name w:val="D839FB86ADE44D229F757229391F51EB"/>
  </w:style>
  <w:style w:type="paragraph" w:customStyle="1" w:styleId="9551EB9F486044C5AEB70FD6BAB7F7B0">
    <w:name w:val="9551EB9F486044C5AEB70FD6BAB7F7B0"/>
  </w:style>
  <w:style w:type="paragraph" w:customStyle="1" w:styleId="7BAF67A58B6C482A862B9E60C9787BAF">
    <w:name w:val="7BAF67A58B6C482A862B9E60C9787BAF"/>
  </w:style>
  <w:style w:type="paragraph" w:customStyle="1" w:styleId="A36989BF3BE041D4A143EBB9A6419908">
    <w:name w:val="A36989BF3BE041D4A143EBB9A6419908"/>
  </w:style>
  <w:style w:type="paragraph" w:customStyle="1" w:styleId="D167857CA278489FA772541210B41CB8">
    <w:name w:val="D167857CA278489FA772541210B41CB8"/>
  </w:style>
  <w:style w:type="paragraph" w:customStyle="1" w:styleId="08E342D0F1214A2FA33851533B982209">
    <w:name w:val="08E342D0F1214A2FA33851533B982209"/>
  </w:style>
  <w:style w:type="paragraph" w:customStyle="1" w:styleId="0B034500D8FD47CBA338DCB31CC6C892">
    <w:name w:val="0B034500D8FD47CBA338DCB31CC6C892"/>
  </w:style>
  <w:style w:type="paragraph" w:customStyle="1" w:styleId="181397CC1DE14428A7629B5F3FFFDE9D">
    <w:name w:val="181397CC1DE14428A7629B5F3FFFDE9D"/>
  </w:style>
  <w:style w:type="paragraph" w:customStyle="1" w:styleId="16165971F09F459DA572F73FBC31D85B">
    <w:name w:val="16165971F09F459DA572F73FBC31D85B"/>
  </w:style>
  <w:style w:type="paragraph" w:customStyle="1" w:styleId="FE927088C8414C02939FB8BDB93C6734">
    <w:name w:val="FE927088C8414C02939FB8BDB93C6734"/>
  </w:style>
  <w:style w:type="paragraph" w:customStyle="1" w:styleId="76737AF54D58428E8F1D589FACE11890">
    <w:name w:val="76737AF54D58428E8F1D589FACE11890"/>
  </w:style>
  <w:style w:type="paragraph" w:customStyle="1" w:styleId="CBC73023108B48088DB7D097D9615FF2">
    <w:name w:val="CBC73023108B48088DB7D097D9615FF2"/>
  </w:style>
  <w:style w:type="paragraph" w:customStyle="1" w:styleId="8CA1C24D47754F8C9A1EB4787CC9F24B">
    <w:name w:val="8CA1C24D47754F8C9A1EB4787CC9F24B"/>
  </w:style>
  <w:style w:type="paragraph" w:customStyle="1" w:styleId="C338F964F9474CFF95CB4835E29E1503">
    <w:name w:val="C338F964F9474CFF95CB4835E29E1503"/>
  </w:style>
  <w:style w:type="paragraph" w:customStyle="1" w:styleId="3B630F1C1FC44837BCF5AA5518669EFC">
    <w:name w:val="3B630F1C1FC44837BCF5AA5518669EFC"/>
  </w:style>
  <w:style w:type="paragraph" w:customStyle="1" w:styleId="8F63EAE03B2B4304899E0A7D01877E7D">
    <w:name w:val="8F63EAE03B2B4304899E0A7D01877E7D"/>
  </w:style>
  <w:style w:type="paragraph" w:customStyle="1" w:styleId="B867454484D04C2B942430CD874C9494">
    <w:name w:val="B867454484D04C2B942430CD874C9494"/>
  </w:style>
  <w:style w:type="paragraph" w:customStyle="1" w:styleId="724F8C049C114EB3BFE3042181F75B13">
    <w:name w:val="724F8C049C114EB3BFE3042181F75B13"/>
  </w:style>
  <w:style w:type="paragraph" w:customStyle="1" w:styleId="2071DA8DBCA0463BB4A1775D7E5E4A89">
    <w:name w:val="2071DA8DBCA0463BB4A1775D7E5E4A89"/>
  </w:style>
  <w:style w:type="paragraph" w:customStyle="1" w:styleId="859B2AEDA16F4E18898392D24D599FA5">
    <w:name w:val="859B2AEDA16F4E18898392D24D599FA5"/>
  </w:style>
  <w:style w:type="paragraph" w:customStyle="1" w:styleId="293162174F214F3F9A6057C526DA96F9">
    <w:name w:val="293162174F214F3F9A6057C526DA96F9"/>
  </w:style>
  <w:style w:type="paragraph" w:customStyle="1" w:styleId="816E7C0EDD674443A4F5E16F6860CB01">
    <w:name w:val="816E7C0EDD674443A4F5E16F6860CB01"/>
  </w:style>
  <w:style w:type="paragraph" w:customStyle="1" w:styleId="4C3297335FBE48A6A81E6D59F4AEBE08">
    <w:name w:val="4C3297335FBE48A6A81E6D59F4AEBE08"/>
  </w:style>
  <w:style w:type="paragraph" w:customStyle="1" w:styleId="1F1F600E23E041DE80B6F8C70E4FE8E6">
    <w:name w:val="1F1F600E23E041DE80B6F8C70E4FE8E6"/>
  </w:style>
  <w:style w:type="paragraph" w:customStyle="1" w:styleId="B569A5DDBAC64B468B23A5EB4FD63163">
    <w:name w:val="B569A5DDBAC64B468B23A5EB4FD63163"/>
  </w:style>
  <w:style w:type="paragraph" w:customStyle="1" w:styleId="AC6E3005FF0E4A7396F42DCA552B2C6D">
    <w:name w:val="AC6E3005FF0E4A7396F42DCA552B2C6D"/>
  </w:style>
  <w:style w:type="paragraph" w:customStyle="1" w:styleId="A5E2D2C051FD4B03A0AC752DD16FCF91">
    <w:name w:val="A5E2D2C051FD4B03A0AC752DD16FCF91"/>
  </w:style>
  <w:style w:type="paragraph" w:customStyle="1" w:styleId="1122F982797F4A09977CD0630BBAAF37">
    <w:name w:val="1122F982797F4A09977CD0630BBAAF37"/>
  </w:style>
  <w:style w:type="paragraph" w:customStyle="1" w:styleId="918DAE268AAD440698EE4B9C03A400AB">
    <w:name w:val="918DAE268AAD440698EE4B9C03A400AB"/>
  </w:style>
  <w:style w:type="paragraph" w:customStyle="1" w:styleId="1BB8A05DD37348BFB6ACC053D354F95C">
    <w:name w:val="1BB8A05DD37348BFB6ACC053D354F95C"/>
  </w:style>
  <w:style w:type="paragraph" w:customStyle="1" w:styleId="EBFAA9D48ADC4E7ABED54D428BD7E69B">
    <w:name w:val="EBFAA9D48ADC4E7ABED54D428BD7E69B"/>
  </w:style>
  <w:style w:type="paragraph" w:customStyle="1" w:styleId="28CEBF312BEA46E8B0016DF38C89A8B9">
    <w:name w:val="28CEBF312BEA46E8B0016DF38C89A8B9"/>
  </w:style>
  <w:style w:type="paragraph" w:customStyle="1" w:styleId="10CFA82A48124772BA1499A219E0DC90">
    <w:name w:val="10CFA82A48124772BA1499A219E0DC90"/>
  </w:style>
  <w:style w:type="paragraph" w:customStyle="1" w:styleId="A482F595DC1E40299B7A7D63DDB6E784">
    <w:name w:val="A482F595DC1E40299B7A7D63DDB6E784"/>
  </w:style>
  <w:style w:type="paragraph" w:customStyle="1" w:styleId="D862FA72DC2944B2BDF8F13C2F1E7538">
    <w:name w:val="D862FA72DC2944B2BDF8F13C2F1E7538"/>
  </w:style>
  <w:style w:type="paragraph" w:customStyle="1" w:styleId="B8194FA31086490DBACCD542532B1363">
    <w:name w:val="B8194FA31086490DBACCD542532B1363"/>
  </w:style>
  <w:style w:type="paragraph" w:customStyle="1" w:styleId="6234ED1A37BB4370B84EBB4BA271935E">
    <w:name w:val="6234ED1A37BB4370B84EBB4BA271935E"/>
  </w:style>
  <w:style w:type="paragraph" w:customStyle="1" w:styleId="DF9F18C0DB264F349AF328A17E40FE7C">
    <w:name w:val="DF9F18C0DB264F349AF328A17E40FE7C"/>
  </w:style>
  <w:style w:type="paragraph" w:customStyle="1" w:styleId="F15CDFE8C97B4E24BCF942BBEBDAFEE2">
    <w:name w:val="F15CDFE8C97B4E24BCF942BBEBDAFEE2"/>
  </w:style>
  <w:style w:type="paragraph" w:customStyle="1" w:styleId="AC931C657218461C82AE7B329031A88D">
    <w:name w:val="AC931C657218461C82AE7B329031A88D"/>
  </w:style>
  <w:style w:type="paragraph" w:customStyle="1" w:styleId="05A46F5BA39F4F0BAA598BC21F6517DD">
    <w:name w:val="05A46F5BA39F4F0BAA598BC21F6517DD"/>
  </w:style>
  <w:style w:type="paragraph" w:customStyle="1" w:styleId="407057ABAC2E493F8C12CD09E806AF90">
    <w:name w:val="407057ABAC2E493F8C12CD09E806AF90"/>
  </w:style>
  <w:style w:type="paragraph" w:customStyle="1" w:styleId="069F9F13799F43078FCF2B980CB7A6C4">
    <w:name w:val="069F9F13799F43078FCF2B980CB7A6C4"/>
    <w:rsid w:val="00386F1D"/>
  </w:style>
  <w:style w:type="paragraph" w:customStyle="1" w:styleId="8D4DE5E2AE5640159B6F45B42DDBCA5C">
    <w:name w:val="8D4DE5E2AE5640159B6F45B42DDBCA5C"/>
    <w:rsid w:val="00386F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communication plan.dotx</Template>
  <TotalTime>49</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Dancy</dc:creator>
  <cp:keywords>SYST 17796 Deliverable 3</cp:keywords>
  <cp:lastModifiedBy>Luigi Agostino</cp:lastModifiedBy>
  <cp:revision>3</cp:revision>
  <dcterms:created xsi:type="dcterms:W3CDTF">2019-03-15T15:05:00Z</dcterms:created>
  <dcterms:modified xsi:type="dcterms:W3CDTF">2019-04-17T16:38:00Z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